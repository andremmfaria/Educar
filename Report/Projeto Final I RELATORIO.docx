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10F11" w14:textId="77777777" w:rsidR="004F0D42" w:rsidRPr="004F0D42" w:rsidRDefault="004F0D42" w:rsidP="004F0D42">
      <w:pPr>
        <w:spacing w:after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Pontifícia Universidade católica do rio de janeiro</w:t>
      </w:r>
    </w:p>
    <w:p w14:paraId="011BF185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73EECC8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40E765E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DFD974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A600CC" w14:textId="77777777" w:rsidR="009E505D" w:rsidRPr="004F0D42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0D35FD" w14:textId="1FD78C22" w:rsidR="004F0D42" w:rsidRPr="004F0D42" w:rsidRDefault="009E505D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  <w:r w:rsidR="004F0D42" w:rsidRPr="004F0D42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1DDCE702" w14:textId="56B24D77" w:rsidR="004F0D42" w:rsidRDefault="004F0D42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5D6683CB" w14:textId="77777777" w:rsidR="009E505D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4FEC87" w14:textId="77777777" w:rsidR="009E505D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31B6CF" w14:textId="77777777" w:rsidR="009E505D" w:rsidRPr="004F0D42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96EA44" w14:textId="11575EA9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André Marçal de Matos Faria</w:t>
      </w:r>
    </w:p>
    <w:p w14:paraId="3EA60D2E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F0D674" w14:textId="77777777" w:rsidR="008F4E23" w:rsidRDefault="008F4E23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ECAEB1" w14:textId="77777777" w:rsidR="00934832" w:rsidRPr="004F0D42" w:rsidRDefault="0093483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3547109" w14:textId="77777777" w:rsidR="004F0D42" w:rsidRPr="004F0D42" w:rsidRDefault="004F0D42" w:rsidP="004F0D42">
      <w:pPr>
        <w:spacing w:after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Proposta de Projeto Final de Graduação</w:t>
      </w:r>
    </w:p>
    <w:p w14:paraId="59811925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27C460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A5706A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D66EAB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2D0918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C2BB3B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959449" w14:textId="77777777" w:rsidR="009E505D" w:rsidRPr="004F0D42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AE8718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Centro Técnico Científico - CTC</w:t>
      </w:r>
    </w:p>
    <w:p w14:paraId="6A818EB7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Departamento de Informática</w:t>
      </w:r>
    </w:p>
    <w:p w14:paraId="074CEB02" w14:textId="5C853CD2" w:rsidR="004F0D42" w:rsidRPr="004F0D42" w:rsidRDefault="004F0D42" w:rsidP="004F0D42">
      <w:pPr>
        <w:spacing w:after="144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color w:val="000000"/>
          <w:sz w:val="32"/>
          <w:szCs w:val="32"/>
        </w:rPr>
        <w:t xml:space="preserve">Curso de Graduação em </w:t>
      </w:r>
      <w:r>
        <w:rPr>
          <w:rFonts w:ascii="Arial" w:eastAsia="Times New Roman" w:hAnsi="Arial" w:cs="Arial"/>
          <w:color w:val="000000"/>
          <w:sz w:val="32"/>
          <w:szCs w:val="32"/>
        </w:rPr>
        <w:t>Engenharia</w:t>
      </w:r>
      <w:r w:rsidRPr="004F0D42">
        <w:rPr>
          <w:rFonts w:ascii="Arial" w:eastAsia="Times New Roman" w:hAnsi="Arial" w:cs="Arial"/>
          <w:color w:val="000000"/>
          <w:sz w:val="32"/>
          <w:szCs w:val="32"/>
        </w:rPr>
        <w:t xml:space="preserve"> da Computação</w:t>
      </w:r>
    </w:p>
    <w:p w14:paraId="2CE06E1D" w14:textId="77777777" w:rsidR="004F0D42" w:rsidRP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ED25D4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color w:val="000000"/>
          <w:sz w:val="23"/>
          <w:szCs w:val="23"/>
        </w:rPr>
        <w:t>Rio de Janeiro, setembro de 2014</w:t>
      </w:r>
    </w:p>
    <w:p w14:paraId="6DFFC23D" w14:textId="07CB9D04" w:rsidR="0091002B" w:rsidRDefault="0091002B" w:rsidP="00E541FE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91002B">
        <w:rPr>
          <w:rFonts w:ascii="Arial" w:hAnsi="Arial" w:cs="Arial"/>
          <w:sz w:val="22"/>
          <w:szCs w:val="22"/>
        </w:rPr>
        <w:br w:type="page"/>
      </w:r>
    </w:p>
    <w:p w14:paraId="6BE90C92" w14:textId="77777777" w:rsidR="009E505D" w:rsidRDefault="009E505D" w:rsidP="009E505D">
      <w:pPr>
        <w:pStyle w:val="NormalWeb"/>
        <w:spacing w:before="0" w:beforeAutospacing="0" w:after="2100" w:afterAutospacing="0"/>
        <w:jc w:val="right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noProof/>
          <w:color w:val="000000"/>
          <w:sz w:val="29"/>
          <w:szCs w:val="29"/>
        </w:rPr>
        <w:lastRenderedPageBreak/>
        <w:drawing>
          <wp:inline distT="0" distB="0" distL="0" distR="0" wp14:anchorId="4DB055F3" wp14:editId="26C428E5">
            <wp:extent cx="723900" cy="1209675"/>
            <wp:effectExtent l="0" t="0" r="0" b="9525"/>
            <wp:docPr id="3" name="Picture 3" descr="https://lh3.googleusercontent.com/rN7D5-KdTkTyg5IFY6bKrmaqZHhH-YtLcSzveiDDN9ccVT3NUAT-oVmoby4ej3LeJquitwYFCVScKEWr3mbO2fuW52kB90wx-1iY9Bqj6A6WuCZoMYNWoLqIBJmzGpi5lx55kTlb4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N7D5-KdTkTyg5IFY6bKrmaqZHhH-YtLcSzveiDDN9ccVT3NUAT-oVmoby4ej3LeJquitwYFCVScKEWr3mbO2fuW52kB90wx-1iY9Bqj6A6WuCZoMYNWoLqIBJmzGpi5lx55kTlb47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C723" w14:textId="2487576A" w:rsidR="009E505D" w:rsidRPr="009E505D" w:rsidRDefault="009E505D" w:rsidP="009E505D">
      <w:pPr>
        <w:pStyle w:val="NormalWeb"/>
        <w:spacing w:before="0" w:beforeAutospacing="0" w:after="2100" w:afterAutospacing="0"/>
        <w:jc w:val="right"/>
      </w:pPr>
      <w:r>
        <w:rPr>
          <w:rFonts w:ascii="Arial" w:hAnsi="Arial" w:cs="Arial"/>
          <w:b/>
          <w:bCs/>
          <w:color w:val="000000"/>
          <w:sz w:val="29"/>
          <w:szCs w:val="29"/>
        </w:rPr>
        <w:t>André Marçal de Matos Faria</w:t>
      </w:r>
    </w:p>
    <w:p w14:paraId="672738B1" w14:textId="0396B2E4" w:rsidR="009E505D" w:rsidRPr="009E505D" w:rsidRDefault="00934832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</w:p>
    <w:p w14:paraId="66B6DA3B" w14:textId="77777777" w:rsid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7C368A99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700465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5776D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545D98" w14:textId="77777777" w:rsidR="00934832" w:rsidRPr="009E505D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FDEF3E9" w14:textId="00C7E21B" w:rsidR="009E505D" w:rsidRPr="009E505D" w:rsidRDefault="009E505D" w:rsidP="009E505D">
      <w:pPr>
        <w:spacing w:after="240"/>
        <w:ind w:left="226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Proposta de Projeto Final, apresentado ao programa </w:t>
      </w:r>
      <w:r w:rsidRPr="009E505D">
        <w:rPr>
          <w:rFonts w:ascii="Arial" w:eastAsia="Times New Roman" w:hAnsi="Arial" w:cs="Arial"/>
          <w:b/>
          <w:bCs/>
          <w:color w:val="000000"/>
          <w:sz w:val="23"/>
          <w:szCs w:val="23"/>
        </w:rPr>
        <w:t>Departamento de Informática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da PUC-Rio como requisito parcial para a obtenção do </w:t>
      </w:r>
      <w:r w:rsidR="00934832" w:rsidRPr="009E505D">
        <w:rPr>
          <w:rFonts w:ascii="Arial" w:eastAsia="Times New Roman" w:hAnsi="Arial" w:cs="Arial"/>
          <w:color w:val="000000"/>
          <w:sz w:val="23"/>
          <w:szCs w:val="23"/>
        </w:rPr>
        <w:t>título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Bacharel em </w:t>
      </w:r>
      <w:r w:rsidR="00934832">
        <w:rPr>
          <w:rFonts w:ascii="Arial" w:eastAsia="Times New Roman" w:hAnsi="Arial" w:cs="Arial"/>
          <w:color w:val="000000"/>
          <w:sz w:val="23"/>
          <w:szCs w:val="23"/>
        </w:rPr>
        <w:t>Engenharia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da Computação.</w:t>
      </w:r>
    </w:p>
    <w:p w14:paraId="773FE963" w14:textId="77777777" w:rsidR="009E505D" w:rsidRP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E9808F" w14:textId="26D6097B" w:rsidR="009E505D" w:rsidRPr="009E505D" w:rsidRDefault="009E505D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>Orientador: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Luiz Fernando Bessa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Seibel</w:t>
      </w:r>
      <w:proofErr w:type="spellEnd"/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="00934832">
        <w:rPr>
          <w:rFonts w:ascii="Arial" w:eastAsia="Times New Roman" w:hAnsi="Arial" w:cs="Arial"/>
          <w:color w:val="000000"/>
          <w:sz w:val="23"/>
          <w:szCs w:val="23"/>
        </w:rPr>
        <w:t>Ph.D</w:t>
      </w:r>
      <w:proofErr w:type="spellEnd"/>
    </w:p>
    <w:p w14:paraId="3DF5E90F" w14:textId="77777777" w:rsidR="009E505D" w:rsidRP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FAA8A3" w14:textId="77777777" w:rsidR="009E505D" w:rsidRPr="009E505D" w:rsidRDefault="009E505D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Rio de Janeiro </w:t>
      </w:r>
    </w:p>
    <w:p w14:paraId="342433EE" w14:textId="3FFCE512" w:rsidR="009E505D" w:rsidRPr="009E505D" w:rsidRDefault="00934832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>etembro</w:t>
      </w:r>
      <w:proofErr w:type="gramEnd"/>
      <w:r w:rsidR="009E505D"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de 2014.</w:t>
      </w:r>
    </w:p>
    <w:p w14:paraId="1F103678" w14:textId="6DE8F584" w:rsidR="0091002B" w:rsidRDefault="000B36A9" w:rsidP="00934832">
      <w:pPr>
        <w:spacing w:after="0"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2"/>
          <w:szCs w:val="22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EastAsia" w:hAnsi="Arial" w:cs="Arial"/>
              <w:color w:val="000000" w:themeColor="text1"/>
              <w:sz w:val="22"/>
              <w:szCs w:val="22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16B0FE" w14:textId="3093DD93" w:rsidR="007C7D98" w:rsidRDefault="007C7D98" w:rsidP="00E541FE">
              <w:pPr>
                <w:pStyle w:val="Cabealhodondice"/>
                <w:spacing w:after="0" w:line="360" w:lineRule="auto"/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t>Sumário</w:t>
              </w:r>
            </w:p>
            <w:p w14:paraId="644DE74B" w14:textId="77777777" w:rsidR="0091002B" w:rsidRPr="0091002B" w:rsidRDefault="0091002B" w:rsidP="00E541FE">
              <w:pPr>
                <w:spacing w:line="360" w:lineRule="auto"/>
              </w:pPr>
            </w:p>
            <w:p w14:paraId="6A49B08D" w14:textId="77777777" w:rsidR="003839D5" w:rsidRPr="0091002B" w:rsidRDefault="00DE3EA9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fldChar w:fldCharType="begin"/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 TOC \o "1-2" </w:instrText>
              </w:r>
              <w:r w:rsidR="00674BE9"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\n "2-2" </w:instrText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\h \z \u </w:instrText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fldChar w:fldCharType="separate"/>
              </w:r>
              <w:hyperlink w:anchor="_Toc399168646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Introdução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_Toc399168646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5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28070450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7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Motivação</w:t>
                </w:r>
              </w:hyperlink>
            </w:p>
            <w:p w14:paraId="303D4AE7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8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Problema</w:t>
                </w:r>
              </w:hyperlink>
            </w:p>
            <w:p w14:paraId="3A6F5197" w14:textId="77777777" w:rsidR="003839D5" w:rsidRDefault="00397D56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9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Relevância</w:t>
                </w:r>
              </w:hyperlink>
            </w:p>
            <w:p w14:paraId="26F4AB23" w14:textId="77777777" w:rsidR="0091002B" w:rsidRPr="0091002B" w:rsidRDefault="0091002B" w:rsidP="00E541FE">
              <w:pPr>
                <w:spacing w:line="360" w:lineRule="auto"/>
              </w:pPr>
            </w:p>
            <w:p w14:paraId="5B99E73E" w14:textId="77777777" w:rsidR="003839D5" w:rsidRPr="0091002B" w:rsidRDefault="00397D56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0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Estado da Arte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_Toc399168650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6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3A492A1D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1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Soluções existentes</w:t>
                </w:r>
              </w:hyperlink>
            </w:p>
            <w:p w14:paraId="23E1664A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2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Descrições e críticas</w:t>
                </w:r>
              </w:hyperlink>
            </w:p>
            <w:p w14:paraId="191DF0DD" w14:textId="77777777" w:rsidR="003839D5" w:rsidRDefault="00397D56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3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Conceitos relacionados</w:t>
                </w:r>
              </w:hyperlink>
            </w:p>
            <w:p w14:paraId="13562C8B" w14:textId="77777777" w:rsidR="0091002B" w:rsidRPr="0091002B" w:rsidRDefault="0091002B" w:rsidP="00E541FE">
              <w:pPr>
                <w:spacing w:line="360" w:lineRule="auto"/>
              </w:pPr>
            </w:p>
            <w:p w14:paraId="2CAE08CE" w14:textId="77777777" w:rsidR="003839D5" w:rsidRPr="0091002B" w:rsidRDefault="00397D56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4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Proposta e objetivos do trabalho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_Toc399168654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7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2B949B5B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5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Descrição da solução</w:t>
                </w:r>
              </w:hyperlink>
            </w:p>
            <w:p w14:paraId="7F18C7B3" w14:textId="77777777" w:rsidR="003839D5" w:rsidRDefault="00397D56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6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Objetivos específicos</w:t>
                </w:r>
              </w:hyperlink>
            </w:p>
            <w:p w14:paraId="6BF78744" w14:textId="77777777" w:rsidR="0091002B" w:rsidRPr="0091002B" w:rsidRDefault="0091002B" w:rsidP="00E541FE">
              <w:pPr>
                <w:spacing w:line="360" w:lineRule="auto"/>
              </w:pPr>
            </w:p>
            <w:p w14:paraId="74B20F77" w14:textId="77777777" w:rsidR="003839D5" w:rsidRPr="0091002B" w:rsidRDefault="00397D56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7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Plano de ação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_Toc399168657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8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6E0848BB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8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Estudos de área</w:t>
                </w:r>
              </w:hyperlink>
            </w:p>
            <w:p w14:paraId="4EDB1B8E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9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Método</w:t>
                </w:r>
              </w:hyperlink>
            </w:p>
            <w:p w14:paraId="46BCE689" w14:textId="77777777" w:rsidR="003839D5" w:rsidRDefault="00397D56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60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Cronograma</w:t>
                </w:r>
              </w:hyperlink>
            </w:p>
            <w:p w14:paraId="120D3371" w14:textId="77777777" w:rsidR="0091002B" w:rsidRPr="0091002B" w:rsidRDefault="0091002B" w:rsidP="00E541FE">
              <w:pPr>
                <w:spacing w:line="360" w:lineRule="auto"/>
              </w:pPr>
            </w:p>
            <w:p w14:paraId="57E4E857" w14:textId="77777777" w:rsidR="003839D5" w:rsidRPr="0091002B" w:rsidRDefault="00397D56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61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Referências bibliográficas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_Toc399168661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9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03B231E4" w14:textId="77777777" w:rsidR="003839D5" w:rsidRPr="0091002B" w:rsidRDefault="00397D56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62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Referência de projetos existentes</w:t>
                </w:r>
              </w:hyperlink>
            </w:p>
            <w:p w14:paraId="43E15B25" w14:textId="77777777" w:rsidR="00DA19B6" w:rsidRPr="0091002B" w:rsidRDefault="00DE3EA9" w:rsidP="00E541FE">
              <w:pPr>
                <w:spacing w:after="0" w:line="360" w:lineRule="auto"/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b/>
                  <w:color w:val="000000" w:themeColor="text1"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7633530E" w14:textId="77777777" w:rsidR="00B3034D" w:rsidRDefault="001C1B14" w:rsidP="00B3034D">
      <w:pPr>
        <w:rPr>
          <w:rFonts w:ascii="Arial" w:hAnsi="Arial" w:cs="Arial"/>
          <w:color w:val="000000" w:themeColor="text1"/>
          <w:sz w:val="22"/>
          <w:szCs w:val="22"/>
        </w:rPr>
        <w:sectPr w:rsidR="00B3034D" w:rsidSect="00B3034D">
          <w:headerReference w:type="default" r:id="rId11"/>
          <w:pgSz w:w="11907" w:h="16839" w:code="9"/>
          <w:pgMar w:top="1418" w:right="1985" w:bottom="1418" w:left="1985" w:header="720" w:footer="720" w:gutter="0"/>
          <w:pgNumType w:start="5"/>
          <w:cols w:space="720"/>
          <w:docGrid w:linePitch="360"/>
        </w:sectPr>
      </w:pPr>
      <w:bookmarkStart w:id="0" w:name="_Toc399168646"/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3EDDA911" w14:textId="0B8E893B" w:rsidR="00DA19B6" w:rsidRDefault="002B4A2E" w:rsidP="00B3034D">
      <w:pPr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Introdução</w:t>
      </w:r>
      <w:bookmarkEnd w:id="0"/>
    </w:p>
    <w:p w14:paraId="6584AB43" w14:textId="77777777" w:rsidR="0091002B" w:rsidRPr="0091002B" w:rsidRDefault="0091002B" w:rsidP="00E541FE">
      <w:pPr>
        <w:spacing w:line="360" w:lineRule="auto"/>
      </w:pPr>
    </w:p>
    <w:p w14:paraId="58ABCE29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" w:name="_Toc399168647"/>
      <w:r w:rsidRPr="0091002B">
        <w:rPr>
          <w:rFonts w:ascii="Arial" w:hAnsi="Arial" w:cs="Arial"/>
          <w:color w:val="000000" w:themeColor="text1"/>
          <w:sz w:val="22"/>
          <w:szCs w:val="22"/>
        </w:rPr>
        <w:t>Motivação</w:t>
      </w:r>
      <w:bookmarkEnd w:id="1"/>
    </w:p>
    <w:p w14:paraId="5210E4B1" w14:textId="232F306E" w:rsidR="00F07D92" w:rsidRPr="0091002B" w:rsidRDefault="00E541FE" w:rsidP="00E541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58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Desenvolver uma ferramenta que possibilite a uma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criança entre </w:t>
      </w:r>
      <w:r w:rsidR="00F24FD8" w:rsidRPr="0091002B">
        <w:rPr>
          <w:rFonts w:ascii="Arial" w:hAnsi="Arial" w:cs="Arial"/>
          <w:color w:val="000000" w:themeColor="text1"/>
          <w:sz w:val="22"/>
          <w:szCs w:val="22"/>
        </w:rPr>
        <w:t>5 a 8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 anos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aprender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>conceitos</w:t>
      </w:r>
      <w:r w:rsidR="0022681F" w:rsidRPr="0091002B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>lógica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e robótica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, de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 forma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que possam desenvolver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o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pensamento lógico matemático.</w:t>
      </w:r>
    </w:p>
    <w:p w14:paraId="6D22466B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6F47B32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2" w:name="_Toc399168648"/>
      <w:r w:rsidRPr="0091002B">
        <w:rPr>
          <w:rFonts w:ascii="Arial" w:hAnsi="Arial" w:cs="Arial"/>
          <w:color w:val="000000" w:themeColor="text1"/>
          <w:sz w:val="22"/>
          <w:szCs w:val="22"/>
        </w:rPr>
        <w:t>Problema</w:t>
      </w:r>
      <w:bookmarkEnd w:id="2"/>
    </w:p>
    <w:p w14:paraId="7C26FE9C" w14:textId="007EFFFD" w:rsidR="00721088" w:rsidRPr="0091002B" w:rsidRDefault="00A40B42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Hoje em dia as escolas não têm a estrutura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necessária para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ensinar os alunos na faixa etária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de 5 a 8 anos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conceitos e problemas de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lógica e/ou programação.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O desenvolvimento de uma ferramenta que possibilitasse exercitar esse tipo de raciocínio iria desenvolver a lógica nessas crianças, facilitando o domínio da linguagem do futuro.</w:t>
      </w:r>
    </w:p>
    <w:p w14:paraId="2095760F" w14:textId="77777777" w:rsidR="00A40B42" w:rsidRPr="0091002B" w:rsidRDefault="00A40B42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0DECFBA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399168649"/>
      <w:r w:rsidRPr="0091002B">
        <w:rPr>
          <w:rFonts w:ascii="Arial" w:hAnsi="Arial" w:cs="Arial"/>
          <w:color w:val="000000" w:themeColor="text1"/>
          <w:sz w:val="22"/>
          <w:szCs w:val="22"/>
        </w:rPr>
        <w:t>Relevância</w:t>
      </w:r>
      <w:bookmarkEnd w:id="3"/>
    </w:p>
    <w:p w14:paraId="1ED3E7D7" w14:textId="7C2D9B5F" w:rsidR="00717998" w:rsidRPr="0091002B" w:rsidRDefault="0022681F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O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desenvolvimento de uma ferramenta que possibilite o ensino do raciocínio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 l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ó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gico e computacional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para a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gerações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futur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s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de técnicos,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engenheiros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 e cientistas, irá possibilitar o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desenvolvimento da sociedade.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 A proposta </w:t>
      </w:r>
      <w:r w:rsidR="00F614B4" w:rsidRPr="0091002B">
        <w:rPr>
          <w:rFonts w:ascii="Arial" w:hAnsi="Arial" w:cs="Arial"/>
          <w:color w:val="000000" w:themeColor="text1"/>
          <w:sz w:val="22"/>
          <w:szCs w:val="22"/>
        </w:rPr>
        <w:t xml:space="preserve">é a de formar desenvolvedores de sistemas e não apenas usuários de sistemas. Isto porque há um entendimento global da importância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da codificação de aplicativos e sistemas, apontados como a linguagem dominante no século 21.</w:t>
      </w:r>
    </w:p>
    <w:p w14:paraId="285274FD" w14:textId="77777777" w:rsidR="00440463" w:rsidRDefault="00440463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A09ADFC" w14:textId="34086039" w:rsidR="00397D56" w:rsidRPr="0091002B" w:rsidRDefault="00397D56" w:rsidP="00397D56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Ambiente</w:t>
      </w:r>
    </w:p>
    <w:p w14:paraId="7D10436A" w14:textId="39E4769F" w:rsidR="00397D56" w:rsidRDefault="00397D56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Sistema Operacional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Ultilizado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: Windows 8.1 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Ubuntu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Linux </w:t>
      </w:r>
      <w:r w:rsidRPr="00397D56">
        <w:rPr>
          <w:rFonts w:ascii="Arial" w:hAnsi="Arial" w:cs="Arial"/>
          <w:color w:val="000000" w:themeColor="text1"/>
          <w:sz w:val="22"/>
          <w:szCs w:val="22"/>
        </w:rPr>
        <w:t>14.04 (</w:t>
      </w:r>
      <w:proofErr w:type="spellStart"/>
      <w:r w:rsidRPr="00397D56">
        <w:rPr>
          <w:rFonts w:ascii="Arial" w:hAnsi="Arial" w:cs="Arial"/>
          <w:color w:val="000000" w:themeColor="text1"/>
          <w:sz w:val="22"/>
          <w:szCs w:val="22"/>
        </w:rPr>
        <w:t>Trusty</w:t>
      </w:r>
      <w:proofErr w:type="spellEnd"/>
      <w:r w:rsidRPr="00397D5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97D56">
        <w:rPr>
          <w:rFonts w:ascii="Arial" w:hAnsi="Arial" w:cs="Arial"/>
          <w:color w:val="000000" w:themeColor="text1"/>
          <w:sz w:val="22"/>
          <w:szCs w:val="22"/>
        </w:rPr>
        <w:t>Tahr</w:t>
      </w:r>
      <w:proofErr w:type="spellEnd"/>
      <w:r w:rsidRPr="00397D56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0CA77952" w14:textId="1DB4D423" w:rsidR="00397D56" w:rsidRPr="0091002B" w:rsidRDefault="00397D56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E5EC547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4C33DEA" w14:textId="77777777" w:rsidR="00DA19B6" w:rsidRDefault="002B4A2E" w:rsidP="00E541FE">
      <w:pPr>
        <w:pStyle w:val="cabealho1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4" w:name="_Toc399168650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Estado da Arte</w:t>
      </w:r>
      <w:bookmarkEnd w:id="4"/>
    </w:p>
    <w:p w14:paraId="0BDB425C" w14:textId="77777777" w:rsidR="004E13A9" w:rsidRPr="004E13A9" w:rsidRDefault="004E13A9" w:rsidP="00E541FE">
      <w:pPr>
        <w:spacing w:line="360" w:lineRule="auto"/>
      </w:pPr>
    </w:p>
    <w:p w14:paraId="212AFD12" w14:textId="77777777" w:rsidR="00A40B42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5" w:name="_Toc399168651"/>
      <w:r w:rsidRPr="0091002B">
        <w:rPr>
          <w:rFonts w:ascii="Arial" w:hAnsi="Arial" w:cs="Arial"/>
          <w:color w:val="000000" w:themeColor="text1"/>
          <w:sz w:val="22"/>
          <w:szCs w:val="22"/>
        </w:rPr>
        <w:t>Soluções existentes</w:t>
      </w:r>
      <w:bookmarkEnd w:id="5"/>
    </w:p>
    <w:p w14:paraId="093B64D3" w14:textId="77777777" w:rsidR="00A40B42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Lego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Mindstorms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[1]</w:t>
      </w:r>
    </w:p>
    <w:p w14:paraId="4697987E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Primo [2]</w:t>
      </w:r>
    </w:p>
    <w:p w14:paraId="40C1E933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Linkbot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[3]</w:t>
      </w:r>
    </w:p>
    <w:p w14:paraId="6A1C11AE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EZ-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Robot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[4]</w:t>
      </w:r>
    </w:p>
    <w:p w14:paraId="6E194B1C" w14:textId="50F55813" w:rsid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Play-I [5]</w:t>
      </w:r>
    </w:p>
    <w:p w14:paraId="6F40AB6A" w14:textId="77777777" w:rsidR="0091002B" w:rsidRPr="0091002B" w:rsidRDefault="0091002B" w:rsidP="00E541FE">
      <w:pPr>
        <w:spacing w:after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7C41197B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99168652"/>
      <w:r w:rsidRPr="0091002B">
        <w:rPr>
          <w:rFonts w:ascii="Arial" w:hAnsi="Arial" w:cs="Arial"/>
          <w:color w:val="000000" w:themeColor="text1"/>
          <w:sz w:val="22"/>
          <w:szCs w:val="22"/>
        </w:rPr>
        <w:t>Descrições e críticas</w:t>
      </w:r>
      <w:bookmarkEnd w:id="6"/>
    </w:p>
    <w:p w14:paraId="6201755B" w14:textId="79DA4B26" w:rsidR="00F24FD8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Todos os projetos citados têm o mesmo obj</w:t>
      </w:r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etivo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 xml:space="preserve">. Os métodos são de fazer uma interface física (Primo) ou uma interface virtual na tela do computador (Lego </w:t>
      </w:r>
      <w:proofErr w:type="spellStart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Mindstorms</w:t>
      </w:r>
      <w:proofErr w:type="spellEnd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Linkbot</w:t>
      </w:r>
      <w:proofErr w:type="spellEnd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, EZ-</w:t>
      </w:r>
      <w:proofErr w:type="spellStart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Robot</w:t>
      </w:r>
      <w:proofErr w:type="spellEnd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, Play-I) para o controle do robô. E uma interface de fácil entendimento para o público alvo.</w:t>
      </w:r>
      <w:r w:rsid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Entretanto todos tem um custo muito elevado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, o</w:t>
      </w:r>
      <w:r w:rsid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que impossibilita a aquisição dos mesmos.</w:t>
      </w:r>
    </w:p>
    <w:p w14:paraId="0AEFAD90" w14:textId="77777777" w:rsidR="0091002B" w:rsidRP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D000D1B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399168653"/>
      <w:r w:rsidRPr="0091002B">
        <w:rPr>
          <w:rFonts w:ascii="Arial" w:hAnsi="Arial" w:cs="Arial"/>
          <w:color w:val="000000" w:themeColor="text1"/>
          <w:sz w:val="22"/>
          <w:szCs w:val="22"/>
        </w:rPr>
        <w:t>Conceitos relacionados</w:t>
      </w:r>
      <w:bookmarkEnd w:id="7"/>
    </w:p>
    <w:p w14:paraId="3603B7F9" w14:textId="77777777" w:rsidR="004A1413" w:rsidRPr="0091002B" w:rsidRDefault="0078354D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Programação</w:t>
      </w:r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 xml:space="preserve"> dos </w:t>
      </w:r>
      <w:proofErr w:type="gramStart"/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micro controladores</w:t>
      </w:r>
      <w:proofErr w:type="gramEnd"/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7B5AC57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Mecânica dos motores;</w:t>
      </w:r>
    </w:p>
    <w:p w14:paraId="1FA15A20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Programação das interfaces;</w:t>
      </w:r>
    </w:p>
    <w:p w14:paraId="0C0B5346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Criação de uma linguagem para uso na interface;</w:t>
      </w:r>
    </w:p>
    <w:p w14:paraId="29864925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Pesquisa com o público alvo.</w:t>
      </w:r>
    </w:p>
    <w:p w14:paraId="1FB0EA6F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611E5D91" w14:textId="3D3AF764" w:rsidR="00DA19B6" w:rsidRDefault="002B4A2E" w:rsidP="00E541FE">
      <w:pPr>
        <w:pStyle w:val="cabealho1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8" w:name="_Toc399168654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Proposta e</w:t>
      </w:r>
      <w:bookmarkStart w:id="9" w:name="_GoBack"/>
      <w:bookmarkEnd w:id="9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objetivos do trabalho</w:t>
      </w:r>
      <w:bookmarkEnd w:id="8"/>
    </w:p>
    <w:p w14:paraId="6CA087BF" w14:textId="77777777" w:rsidR="0091002B" w:rsidRPr="0091002B" w:rsidRDefault="0091002B" w:rsidP="00E541FE">
      <w:pPr>
        <w:spacing w:line="360" w:lineRule="auto"/>
      </w:pPr>
    </w:p>
    <w:p w14:paraId="64F87B2F" w14:textId="77777777" w:rsidR="002B4A2E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0" w:name="_Toc399168655"/>
      <w:r w:rsidRPr="0091002B">
        <w:rPr>
          <w:rFonts w:ascii="Arial" w:hAnsi="Arial" w:cs="Arial"/>
          <w:color w:val="000000" w:themeColor="text1"/>
          <w:sz w:val="22"/>
          <w:szCs w:val="22"/>
        </w:rPr>
        <w:t>Descrição da solução</w:t>
      </w:r>
      <w:bookmarkEnd w:id="10"/>
    </w:p>
    <w:p w14:paraId="2B9AAF6A" w14:textId="3F2810AF" w:rsidR="00DA19B6" w:rsidRPr="0091002B" w:rsidRDefault="004A1413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Desenvolver uma ferramenta que possibilite e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nsinar a crianças de 5 a 8 anos conceitos de l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ó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gica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através da movimentação de 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um carro robô com rodas que recebe sinais via </w:t>
      </w:r>
      <w:proofErr w:type="spellStart"/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 de uma central.</w:t>
      </w:r>
    </w:p>
    <w:p w14:paraId="68483A37" w14:textId="600623F0" w:rsidR="00717998" w:rsidRPr="0091002B" w:rsidRDefault="00DB0B15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Esta central por sua vez é uma </w:t>
      </w:r>
      <w:r w:rsidR="0066530F" w:rsidRPr="0091002B">
        <w:rPr>
          <w:rFonts w:ascii="Arial" w:hAnsi="Arial" w:cs="Arial"/>
          <w:color w:val="000000" w:themeColor="text1"/>
          <w:sz w:val="22"/>
          <w:szCs w:val="22"/>
        </w:rPr>
        <w:t>“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caixa</w:t>
      </w:r>
      <w:r w:rsidR="0066530F" w:rsidRPr="0091002B">
        <w:rPr>
          <w:rFonts w:ascii="Arial" w:hAnsi="Arial" w:cs="Arial"/>
          <w:color w:val="000000" w:themeColor="text1"/>
          <w:sz w:val="22"/>
          <w:szCs w:val="22"/>
        </w:rPr>
        <w:t>”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dividida em duas seções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a criança passa comandos a ela através de blocos colocados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sob 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mesma. Esses blocos são os comandos de “frente”, “esquerda”, “direita” e “função”. A primeira seção consiste de uma sequência ou “fila” de slots consecutivos, na qual se pode colocar todos os blocos. Na segunda </w:t>
      </w:r>
      <w:r w:rsidR="00E507FA" w:rsidRPr="0091002B">
        <w:rPr>
          <w:rFonts w:ascii="Arial" w:hAnsi="Arial" w:cs="Arial"/>
          <w:color w:val="000000" w:themeColor="text1"/>
          <w:sz w:val="22"/>
          <w:szCs w:val="22"/>
        </w:rPr>
        <w:t xml:space="preserve">define-se os comandos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de “frente”, “esquerda” e “direita</w:t>
      </w:r>
      <w:r w:rsidR="00E507FA" w:rsidRPr="0091002B">
        <w:rPr>
          <w:rFonts w:ascii="Arial" w:hAnsi="Arial" w:cs="Arial"/>
          <w:color w:val="000000" w:themeColor="text1"/>
          <w:sz w:val="22"/>
          <w:szCs w:val="22"/>
        </w:rPr>
        <w:t>” para os blocos de “função” colocados na primeira seção.</w:t>
      </w:r>
    </w:p>
    <w:p w14:paraId="35EE3F7A" w14:textId="77777777" w:rsidR="00E507FA" w:rsidRPr="0091002B" w:rsidRDefault="00E507FA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005E997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1" w:name="_Toc399168656"/>
      <w:r w:rsidRPr="0091002B">
        <w:rPr>
          <w:rFonts w:ascii="Arial" w:hAnsi="Arial" w:cs="Arial"/>
          <w:color w:val="000000" w:themeColor="text1"/>
          <w:sz w:val="22"/>
          <w:szCs w:val="22"/>
        </w:rPr>
        <w:t>Objetivos específicos</w:t>
      </w:r>
      <w:bookmarkEnd w:id="11"/>
    </w:p>
    <w:p w14:paraId="4DDEF728" w14:textId="4455C7C4" w:rsidR="00736D90" w:rsidRPr="0091002B" w:rsidRDefault="00E507FA" w:rsidP="00E541FE">
      <w:pPr>
        <w:tabs>
          <w:tab w:val="left" w:pos="720"/>
          <w:tab w:val="left" w:pos="2880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736D90" w:rsidRPr="0091002B">
        <w:rPr>
          <w:rFonts w:ascii="Arial" w:hAnsi="Arial" w:cs="Arial"/>
          <w:color w:val="000000" w:themeColor="text1"/>
          <w:sz w:val="22"/>
          <w:szCs w:val="22"/>
        </w:rPr>
        <w:t>Desenvolver um sistema de aprendizado de lógica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736D90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para crianças de 5 a 8 anos de idade.</w:t>
      </w:r>
    </w:p>
    <w:p w14:paraId="414F1FA1" w14:textId="77777777" w:rsidR="00E541FE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Vou utilizar uma plataforma aberta de desenvolvimento para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sistemas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embarcados chamada </w:t>
      </w:r>
      <w:proofErr w:type="spellStart"/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96B12C8" w14:textId="137D286D" w:rsidR="0066530F" w:rsidRPr="0091002B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O robô consiste em: Um </w:t>
      </w:r>
      <w:proofErr w:type="spellStart"/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fazer o controle, um rádio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, 4 motores um para cada roda, 4 rodas e uma bateria para energia. </w:t>
      </w:r>
    </w:p>
    <w:p w14:paraId="2BBC6C62" w14:textId="6B4E49BC" w:rsidR="0066530F" w:rsidRPr="0091002B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A caixa central consiste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de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um </w:t>
      </w:r>
      <w:proofErr w:type="spellStart"/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receber os comandos e enviar através de um rádio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o robô, 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>uma série de sensores de resistência formando uma fila de comandos na qual são inseridos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 xml:space="preserve"> os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blocos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 xml:space="preserve"> de comando que possuem 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>resistências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distintas cada qual representando um comando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o robô seguir 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e um conector</w:t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 de alimentação externa.</w:t>
      </w:r>
    </w:p>
    <w:p w14:paraId="7696AA63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D13A06A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44FDAD24" w14:textId="77777777" w:rsidR="00DA19B6" w:rsidRDefault="002B4A2E" w:rsidP="00E541FE">
      <w:pPr>
        <w:pStyle w:val="cabealho1"/>
        <w:keepNext w:val="0"/>
        <w:keepLines w:val="0"/>
        <w:pageBreakBefore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2" w:name="_Toc399168657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Plano de ação</w:t>
      </w:r>
      <w:bookmarkEnd w:id="12"/>
    </w:p>
    <w:p w14:paraId="547BE020" w14:textId="77777777" w:rsidR="0091002B" w:rsidRPr="0091002B" w:rsidRDefault="0091002B" w:rsidP="00E541FE">
      <w:pPr>
        <w:spacing w:line="360" w:lineRule="auto"/>
      </w:pPr>
    </w:p>
    <w:p w14:paraId="52E8257A" w14:textId="77777777" w:rsidR="002B4A2E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3" w:name="_Toc399168658"/>
      <w:r w:rsidRPr="0091002B">
        <w:rPr>
          <w:rFonts w:ascii="Arial" w:hAnsi="Arial" w:cs="Arial"/>
          <w:color w:val="000000" w:themeColor="text1"/>
          <w:sz w:val="22"/>
          <w:szCs w:val="22"/>
        </w:rPr>
        <w:t>Estudos de área</w:t>
      </w:r>
      <w:bookmarkEnd w:id="13"/>
    </w:p>
    <w:p w14:paraId="2EF2ACA3" w14:textId="77777777" w:rsidR="00717998" w:rsidRPr="0091002B" w:rsidRDefault="002D758A" w:rsidP="00E541FE">
      <w:pPr>
        <w:tabs>
          <w:tab w:val="left" w:pos="1222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Programação para a plataforma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arduino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; estudo da mecânica dos motores e rodas e controle das mesmas; estudo do funcionamento de um rádio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em ambos os aparelhos e a comunicação sem fio.</w:t>
      </w:r>
    </w:p>
    <w:p w14:paraId="570AFFE4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C07A857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4" w:name="_Toc399168659"/>
      <w:r w:rsidRPr="0091002B">
        <w:rPr>
          <w:rFonts w:ascii="Arial" w:hAnsi="Arial" w:cs="Arial"/>
          <w:color w:val="000000" w:themeColor="text1"/>
          <w:sz w:val="22"/>
          <w:szCs w:val="22"/>
        </w:rPr>
        <w:t>Método</w:t>
      </w:r>
      <w:bookmarkEnd w:id="14"/>
    </w:p>
    <w:p w14:paraId="2CD1FBA1" w14:textId="77777777" w:rsidR="00717998" w:rsidRPr="0091002B" w:rsidRDefault="0066530F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Testes de funcionamento do sistema; criação do protocolo de comunicação para o controle do robô; </w:t>
      </w:r>
    </w:p>
    <w:p w14:paraId="70F0EBC3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83B99B8" w14:textId="018514F2" w:rsidR="00A241F9" w:rsidRPr="00A241F9" w:rsidRDefault="00717998" w:rsidP="00A241F9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5" w:name="_Toc399168660"/>
      <w:r w:rsidRPr="0091002B">
        <w:rPr>
          <w:rFonts w:ascii="Arial" w:hAnsi="Arial" w:cs="Arial"/>
          <w:color w:val="000000" w:themeColor="text1"/>
          <w:sz w:val="22"/>
          <w:szCs w:val="22"/>
        </w:rPr>
        <w:t>Cronograma</w:t>
      </w:r>
      <w:bookmarkEnd w:id="15"/>
    </w:p>
    <w:p w14:paraId="5C103DA2" w14:textId="449D932B" w:rsidR="00A241F9" w:rsidRDefault="00A241F9" w:rsidP="00A241F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Setembro:</w:t>
      </w:r>
    </w:p>
    <w:p w14:paraId="6C23A066" w14:textId="1AC67A80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Aquisição do material e espera para a entrega.</w:t>
      </w:r>
    </w:p>
    <w:p w14:paraId="3C5D19F3" w14:textId="72F0DDCE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Começo do desenvolvimento do software da interface de controle em simulador.</w:t>
      </w:r>
    </w:p>
    <w:p w14:paraId="3D07CA51" w14:textId="0A51ECE6" w:rsidR="00A241F9" w:rsidRP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Começo do desenvolvimento do software do robô em simulador.</w:t>
      </w:r>
    </w:p>
    <w:p w14:paraId="7C94B385" w14:textId="77777777" w:rsidR="00A241F9" w:rsidRDefault="00A241F9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Outubro</w:t>
      </w:r>
    </w:p>
    <w:p w14:paraId="27CA5549" w14:textId="09E89029" w:rsidR="003839D5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Chegada das peças</w:t>
      </w:r>
    </w:p>
    <w:p w14:paraId="10B1A3E0" w14:textId="70F7899E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Termino do desenvolvimento do software da interface de controle no simulador.</w:t>
      </w:r>
    </w:p>
    <w:p w14:paraId="284B8B1C" w14:textId="3D368411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Termino do desenvolvimento do software do robô em simulador.</w:t>
      </w:r>
    </w:p>
    <w:p w14:paraId="2D86357A" w14:textId="47DB969D" w:rsidR="00A241F9" w:rsidRPr="0091002B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Teste do software da interface de controle e do robô em condições reais.</w:t>
      </w:r>
    </w:p>
    <w:p w14:paraId="47AFE8E5" w14:textId="0001BDB7" w:rsidR="003839D5" w:rsidRDefault="00A241F9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Novembro:</w:t>
      </w:r>
    </w:p>
    <w:p w14:paraId="6435D38D" w14:textId="6AFFA170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Teste do sistema em público alvo.</w:t>
      </w:r>
    </w:p>
    <w:p w14:paraId="4BE3534D" w14:textId="16298F35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Revisão do projeto utilizando dados obtidos no teste com publico alvo</w:t>
      </w:r>
    </w:p>
    <w:p w14:paraId="48CEEE17" w14:textId="57B1CD97" w:rsidR="00A241F9" w:rsidRDefault="00A241F9" w:rsidP="00A241F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Dezembro</w:t>
      </w:r>
    </w:p>
    <w:p w14:paraId="5B28EB9A" w14:textId="7F68A706" w:rsidR="00A241F9" w:rsidRP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Geração do relatório de Projeto final para a entrega.</w:t>
      </w:r>
    </w:p>
    <w:p w14:paraId="1F5BC7BE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0A9326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73BBEB73" w14:textId="2F521400" w:rsidR="002B4A2E" w:rsidRDefault="002B4A2E" w:rsidP="00E541FE">
      <w:pPr>
        <w:pStyle w:val="cabealho1"/>
        <w:keepNext w:val="0"/>
        <w:keepLines w:val="0"/>
        <w:pageBreakBefore/>
        <w:tabs>
          <w:tab w:val="left" w:pos="4990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6" w:name="_Toc399168661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Referências bibliográficas</w:t>
      </w:r>
      <w:bookmarkEnd w:id="16"/>
    </w:p>
    <w:p w14:paraId="7AD61ECF" w14:textId="77777777" w:rsidR="0091002B" w:rsidRPr="0091002B" w:rsidRDefault="0091002B" w:rsidP="00E541FE">
      <w:pPr>
        <w:spacing w:line="360" w:lineRule="auto"/>
      </w:pPr>
    </w:p>
    <w:p w14:paraId="21F58611" w14:textId="6324EEC6" w:rsidR="0091002B" w:rsidRPr="0091002B" w:rsidRDefault="00F24FD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7" w:name="_Toc399168662"/>
      <w:r w:rsidRPr="0091002B">
        <w:rPr>
          <w:rFonts w:ascii="Arial" w:hAnsi="Arial" w:cs="Arial"/>
          <w:color w:val="000000" w:themeColor="text1"/>
          <w:sz w:val="22"/>
          <w:szCs w:val="22"/>
        </w:rPr>
        <w:t>Referência de projetos existentes</w:t>
      </w:r>
      <w:bookmarkEnd w:id="17"/>
    </w:p>
    <w:p w14:paraId="1AE90F67" w14:textId="77777777" w:rsidR="0091002B" w:rsidRPr="00A241F9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E3D2C12" w14:textId="35BC176B" w:rsidR="0071799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[1] Lego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Mind</w:t>
      </w:r>
      <w:r w:rsidR="004E13A9">
        <w:rPr>
          <w:rFonts w:ascii="Arial" w:hAnsi="Arial" w:cs="Arial"/>
          <w:color w:val="000000" w:themeColor="text1"/>
          <w:sz w:val="22"/>
          <w:szCs w:val="22"/>
          <w:lang w:val="en-US"/>
        </w:rPr>
        <w:t>storms</w:t>
      </w:r>
      <w:proofErr w:type="spellEnd"/>
      <w:r w:rsidR="004E13A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http://www.lego.com/en-</w:t>
      </w: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us/mindstorms/?domainredir=mindstorms.lego.com</w:t>
      </w:r>
    </w:p>
    <w:p w14:paraId="7A00A45A" w14:textId="77777777" w:rsidR="0091002B" w:rsidRPr="004E13A9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BD08D19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[2] Primo - http://www.primo.io/</w:t>
      </w:r>
    </w:p>
    <w:p w14:paraId="05AE0AE8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C1DAC3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[3]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Linkbot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http://www.barobo.com/</w:t>
      </w:r>
    </w:p>
    <w:p w14:paraId="00E523A7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9F24D39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[4] EZ-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Robot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- http://www.ez-robot.com/</w:t>
      </w:r>
    </w:p>
    <w:p w14:paraId="71956813" w14:textId="77777777" w:rsidR="0091002B" w:rsidRPr="0091002B" w:rsidRDefault="0091002B" w:rsidP="00E541FE">
      <w:pPr>
        <w:tabs>
          <w:tab w:val="left" w:pos="123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894A24" w14:textId="77777777" w:rsidR="00F24FD8" w:rsidRPr="0091002B" w:rsidRDefault="00F24FD8" w:rsidP="00E541FE">
      <w:pPr>
        <w:tabs>
          <w:tab w:val="left" w:pos="123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[5] Play-</w:t>
      </w:r>
      <w:proofErr w:type="gramStart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proofErr w:type="gramEnd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https://www.play-i.com/</w:t>
      </w:r>
    </w:p>
    <w:p w14:paraId="1F86C70F" w14:textId="77777777" w:rsidR="00717998" w:rsidRPr="00A241F9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sectPr w:rsidR="00717998" w:rsidRPr="00A241F9" w:rsidSect="00FF4B14">
      <w:headerReference w:type="default" r:id="rId12"/>
      <w:pgSz w:w="11907" w:h="16839" w:code="9"/>
      <w:pgMar w:top="1418" w:right="1985" w:bottom="1418" w:left="1985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DA491" w14:textId="77777777" w:rsidR="00393BAF" w:rsidRDefault="00393BAF">
      <w:pPr>
        <w:spacing w:after="0"/>
      </w:pPr>
      <w:r>
        <w:separator/>
      </w:r>
    </w:p>
  </w:endnote>
  <w:endnote w:type="continuationSeparator" w:id="0">
    <w:p w14:paraId="1E16D3CE" w14:textId="77777777" w:rsidR="00393BAF" w:rsidRDefault="00393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D6A35" w14:textId="77777777" w:rsidR="00393BAF" w:rsidRDefault="00393BAF">
      <w:pPr>
        <w:spacing w:after="0"/>
      </w:pPr>
      <w:r>
        <w:separator/>
      </w:r>
    </w:p>
  </w:footnote>
  <w:footnote w:type="continuationSeparator" w:id="0">
    <w:p w14:paraId="0BCE1096" w14:textId="77777777" w:rsidR="00393BAF" w:rsidRDefault="00393B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D6B7B" w14:textId="01D6749A" w:rsidR="00397D56" w:rsidRDefault="00397D56" w:rsidP="00B3034D">
    <w:pPr>
      <w:pStyle w:val="Header"/>
      <w:tabs>
        <w:tab w:val="clear" w:pos="4252"/>
        <w:tab w:val="clear" w:pos="8504"/>
        <w:tab w:val="left" w:pos="28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89238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5B23D5" w14:textId="42D123F5" w:rsidR="00397D56" w:rsidRDefault="00397D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8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3718DD6" w14:textId="77777777" w:rsidR="00397D56" w:rsidRDefault="00397D56" w:rsidP="00B3034D">
    <w:pPr>
      <w:pStyle w:val="Header"/>
      <w:tabs>
        <w:tab w:val="clear" w:pos="4252"/>
        <w:tab w:val="clear" w:pos="8504"/>
        <w:tab w:val="left" w:pos="28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62F"/>
    <w:multiLevelType w:val="hybridMultilevel"/>
    <w:tmpl w:val="3C24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5DDE"/>
    <w:multiLevelType w:val="hybridMultilevel"/>
    <w:tmpl w:val="C9CE6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B73A6"/>
    <w:multiLevelType w:val="hybridMultilevel"/>
    <w:tmpl w:val="E848CF4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0051"/>
    <w:multiLevelType w:val="hybridMultilevel"/>
    <w:tmpl w:val="9D72C9F8"/>
    <w:lvl w:ilvl="0" w:tplc="D928578C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8C6D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7BC713A"/>
    <w:multiLevelType w:val="hybridMultilevel"/>
    <w:tmpl w:val="8C7CD8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8579F"/>
    <w:multiLevelType w:val="hybridMultilevel"/>
    <w:tmpl w:val="500EB4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9E"/>
    <w:rsid w:val="0001427C"/>
    <w:rsid w:val="000B36A9"/>
    <w:rsid w:val="000C3257"/>
    <w:rsid w:val="000C4200"/>
    <w:rsid w:val="0013632B"/>
    <w:rsid w:val="001C1B14"/>
    <w:rsid w:val="00207BB4"/>
    <w:rsid w:val="0021074C"/>
    <w:rsid w:val="0022681F"/>
    <w:rsid w:val="002A59BF"/>
    <w:rsid w:val="002B4A2E"/>
    <w:rsid w:val="002B73A6"/>
    <w:rsid w:val="002C440D"/>
    <w:rsid w:val="002D758A"/>
    <w:rsid w:val="003178D6"/>
    <w:rsid w:val="00362822"/>
    <w:rsid w:val="00380433"/>
    <w:rsid w:val="003839D5"/>
    <w:rsid w:val="00393BAF"/>
    <w:rsid w:val="00397D56"/>
    <w:rsid w:val="00440463"/>
    <w:rsid w:val="004A1413"/>
    <w:rsid w:val="004E13A9"/>
    <w:rsid w:val="004F0D42"/>
    <w:rsid w:val="00585F9D"/>
    <w:rsid w:val="005E6BD0"/>
    <w:rsid w:val="00657A13"/>
    <w:rsid w:val="0066530F"/>
    <w:rsid w:val="00674BE9"/>
    <w:rsid w:val="006C09E7"/>
    <w:rsid w:val="006E7D0E"/>
    <w:rsid w:val="006F3AFC"/>
    <w:rsid w:val="00717998"/>
    <w:rsid w:val="00721088"/>
    <w:rsid w:val="00736D90"/>
    <w:rsid w:val="0078354D"/>
    <w:rsid w:val="00792337"/>
    <w:rsid w:val="007A0D0A"/>
    <w:rsid w:val="007C7D98"/>
    <w:rsid w:val="007F3CBC"/>
    <w:rsid w:val="00855F1F"/>
    <w:rsid w:val="00894B11"/>
    <w:rsid w:val="008A12A6"/>
    <w:rsid w:val="008D58BC"/>
    <w:rsid w:val="008F4E23"/>
    <w:rsid w:val="008F689E"/>
    <w:rsid w:val="008F779B"/>
    <w:rsid w:val="0091002B"/>
    <w:rsid w:val="00934832"/>
    <w:rsid w:val="009723AC"/>
    <w:rsid w:val="009A7EAC"/>
    <w:rsid w:val="009E2D84"/>
    <w:rsid w:val="009E505D"/>
    <w:rsid w:val="00A241F9"/>
    <w:rsid w:val="00A40B42"/>
    <w:rsid w:val="00A53879"/>
    <w:rsid w:val="00A76725"/>
    <w:rsid w:val="00A967A8"/>
    <w:rsid w:val="00B10602"/>
    <w:rsid w:val="00B3034D"/>
    <w:rsid w:val="00C86073"/>
    <w:rsid w:val="00CB30D9"/>
    <w:rsid w:val="00DA19B6"/>
    <w:rsid w:val="00DB0B15"/>
    <w:rsid w:val="00DB292D"/>
    <w:rsid w:val="00DB563A"/>
    <w:rsid w:val="00DD4614"/>
    <w:rsid w:val="00DE3EA9"/>
    <w:rsid w:val="00E43E78"/>
    <w:rsid w:val="00E507FA"/>
    <w:rsid w:val="00E541FE"/>
    <w:rsid w:val="00E6531E"/>
    <w:rsid w:val="00E95AA4"/>
    <w:rsid w:val="00EB66D8"/>
    <w:rsid w:val="00F07D92"/>
    <w:rsid w:val="00F24FD8"/>
    <w:rsid w:val="00F31BE7"/>
    <w:rsid w:val="00F614B4"/>
    <w:rsid w:val="00FC3F86"/>
    <w:rsid w:val="00FD207D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0BA6E4"/>
  <w15:chartTrackingRefBased/>
  <w15:docId w15:val="{4FD271DC-BC12-46DB-B047-E0855E9C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40B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/>
    </w:pPr>
  </w:style>
  <w:style w:type="table" w:customStyle="1" w:styleId="Gradedatabela">
    <w:name w:val="Grade da tabela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acteresdocabealho">
    <w:name w:val="Caracteres do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pPr>
      <w:spacing w:after="0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DefaultParagraphFont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DefaultParagraphFont"/>
    <w:link w:val="cabealh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DefaultParagraphFont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DefaultParagraphFont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/>
    </w:pPr>
    <w:rPr>
      <w:i/>
      <w:iCs/>
      <w:sz w:val="18"/>
      <w:szCs w:val="18"/>
    </w:rPr>
  </w:style>
  <w:style w:type="table" w:customStyle="1" w:styleId="Dicadetabela">
    <w:name w:val="Dica de tabela"/>
    <w:basedOn w:val="TableNormal"/>
    <w:uiPriority w:val="99"/>
    <w:pPr>
      <w:spacing w:after="0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/>
      <w:jc w:val="center"/>
    </w:pPr>
  </w:style>
  <w:style w:type="character" w:customStyle="1" w:styleId="Caracteresdocabealho4">
    <w:name w:val="Caracteres do cabeçalho 4"/>
    <w:basedOn w:val="DefaultParagraphFont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leNormal"/>
    <w:uiPriority w:val="99"/>
    <w:pPr>
      <w:spacing w:before="60" w:after="60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1Char">
    <w:name w:val="Heading 1 Char"/>
    <w:basedOn w:val="DefaultParagraphFont"/>
    <w:link w:val="Heading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/>
      <w:ind w:left="648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/>
      <w:ind w:left="1858" w:hanging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7C7D98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7D98"/>
  </w:style>
  <w:style w:type="paragraph" w:styleId="Footer">
    <w:name w:val="footer"/>
    <w:basedOn w:val="Normal"/>
    <w:link w:val="FooterChar"/>
    <w:unhideWhenUsed/>
    <w:qFormat/>
    <w:rsid w:val="00E6531E"/>
    <w:pPr>
      <w:tabs>
        <w:tab w:val="center" w:pos="4252"/>
        <w:tab w:val="right" w:pos="8504"/>
      </w:tabs>
      <w:spacing w:after="0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C86073"/>
    <w:rPr>
      <w:color w:val="808080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DB563A"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DefaultParagraphFont"/>
    <w:link w:val="Ttulo1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DefaultParagraphFont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/>
      <w:ind w:left="720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40B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B42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0B4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21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0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0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0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0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0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0D4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mmf\AppData\Roaming\Microsoft\Template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2014-09-22T00:00:00</PublishDate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A40ED-FA6C-481F-8EFD-E3995946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2763</TotalTime>
  <Pages>8</Pages>
  <Words>990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de Projeto Final I</vt:lpstr>
      <vt:lpstr>Proposta de Projeto Final I</vt:lpstr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Final I</dc:title>
  <dc:subject/>
  <dc:creator>André Marçal de Matos Faria</dc:creator>
  <cp:keywords/>
  <dc:description/>
  <cp:lastModifiedBy>André Marçal de Matos Faria</cp:lastModifiedBy>
  <cp:revision>3</cp:revision>
  <dcterms:created xsi:type="dcterms:W3CDTF">2014-12-06T21:15:00Z</dcterms:created>
  <dcterms:modified xsi:type="dcterms:W3CDTF">2014-12-08T19:17:00Z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