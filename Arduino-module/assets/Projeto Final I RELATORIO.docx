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310F11" w14:textId="77777777" w:rsidR="004F0D42" w:rsidRPr="004F0D42" w:rsidRDefault="004F0D42" w:rsidP="009C4760">
      <w:pPr>
        <w:spacing w:after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F0D42">
        <w:rPr>
          <w:rFonts w:ascii="Arial" w:eastAsia="Times New Roman" w:hAnsi="Arial" w:cs="Arial"/>
          <w:b/>
          <w:bCs/>
          <w:smallCaps/>
          <w:color w:val="000000"/>
          <w:sz w:val="32"/>
          <w:szCs w:val="32"/>
        </w:rPr>
        <w:t>Pontifícia Universidade católica do rio de janeiro</w:t>
      </w:r>
    </w:p>
    <w:p w14:paraId="011BF185" w14:textId="77777777" w:rsidR="004F0D42" w:rsidRDefault="004F0D42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73EECC8" w14:textId="77777777" w:rsidR="009E505D" w:rsidRDefault="009E505D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3E769E2" w14:textId="77777777" w:rsidR="00A04C37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8CF110D" w14:textId="77777777" w:rsidR="00A04C37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ACE1344" w14:textId="77777777" w:rsidR="00A04C37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53AD730" w14:textId="77777777" w:rsidR="00A04C37" w:rsidRPr="004F0D42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80D35FD" w14:textId="1FD78C22" w:rsidR="004F0D42" w:rsidRPr="004F0D42" w:rsidRDefault="009E505D" w:rsidP="00A04C37">
      <w:pPr>
        <w:spacing w:after="0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Ferramenta automatizada de aprendizado e incentivo de lógica e programação para crianças</w:t>
      </w:r>
      <w:r w:rsidR="004F0D42" w:rsidRPr="004F0D42">
        <w:rPr>
          <w:rFonts w:ascii="Arial" w:eastAsia="Times New Roman" w:hAnsi="Arial" w:cs="Arial"/>
          <w:color w:val="000000"/>
          <w:sz w:val="26"/>
          <w:szCs w:val="26"/>
        </w:rPr>
        <w:t>.</w:t>
      </w:r>
    </w:p>
    <w:p w14:paraId="20A74618" w14:textId="0D5E13C6" w:rsidR="00A04C37" w:rsidRDefault="004F0D42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F0D42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14:paraId="1D31B6CF" w14:textId="77777777" w:rsidR="009E505D" w:rsidRDefault="009E505D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D294368" w14:textId="77777777" w:rsidR="00A04C37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30BDAA0" w14:textId="77777777" w:rsidR="00A04C37" w:rsidRPr="004F0D42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E96EA44" w14:textId="11575EA9" w:rsidR="004F0D42" w:rsidRPr="004F0D42" w:rsidRDefault="004F0D42" w:rsidP="009C4760">
      <w:pPr>
        <w:spacing w:after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André Marçal de Matos Faria</w:t>
      </w:r>
    </w:p>
    <w:p w14:paraId="3EA60D2E" w14:textId="77777777" w:rsidR="004F0D42" w:rsidRDefault="004F0D42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5F0D674" w14:textId="77777777" w:rsidR="008F4E23" w:rsidRDefault="008F4E23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3ECAEB1" w14:textId="77777777" w:rsidR="00934832" w:rsidRPr="004F0D42" w:rsidRDefault="00934832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3547109" w14:textId="77777777" w:rsidR="004F0D42" w:rsidRPr="004F0D42" w:rsidRDefault="004F0D42" w:rsidP="009C4760">
      <w:pPr>
        <w:spacing w:after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F0D42">
        <w:rPr>
          <w:rFonts w:ascii="Arial" w:eastAsia="Times New Roman" w:hAnsi="Arial" w:cs="Arial"/>
          <w:b/>
          <w:bCs/>
          <w:smallCaps/>
          <w:color w:val="000000"/>
          <w:sz w:val="32"/>
          <w:szCs w:val="32"/>
        </w:rPr>
        <w:t>Proposta de Projeto Final de Graduação</w:t>
      </w:r>
    </w:p>
    <w:p w14:paraId="3BC2BB3B" w14:textId="77777777" w:rsidR="009E505D" w:rsidRDefault="009E505D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0401FD7" w14:textId="77777777" w:rsidR="00A04C37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7124B80" w14:textId="77777777" w:rsidR="00A04C37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8959449" w14:textId="77777777" w:rsidR="009E505D" w:rsidRPr="004F0D42" w:rsidRDefault="009E505D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8AE8718" w14:textId="77777777" w:rsidR="004F0D42" w:rsidRPr="004F0D42" w:rsidRDefault="004F0D42" w:rsidP="009C4760">
      <w:pPr>
        <w:spacing w:after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F0D42">
        <w:rPr>
          <w:rFonts w:ascii="Arial" w:eastAsia="Times New Roman" w:hAnsi="Arial" w:cs="Arial"/>
          <w:b/>
          <w:bCs/>
          <w:smallCaps/>
          <w:color w:val="000000"/>
          <w:sz w:val="32"/>
          <w:szCs w:val="32"/>
        </w:rPr>
        <w:t>Centro Técnico Científico - CTC</w:t>
      </w:r>
    </w:p>
    <w:p w14:paraId="6A818EB7" w14:textId="77777777" w:rsidR="004F0D42" w:rsidRPr="004F0D42" w:rsidRDefault="004F0D42" w:rsidP="009C4760">
      <w:pPr>
        <w:spacing w:after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F0D42">
        <w:rPr>
          <w:rFonts w:ascii="Arial" w:eastAsia="Times New Roman" w:hAnsi="Arial" w:cs="Arial"/>
          <w:b/>
          <w:bCs/>
          <w:smallCaps/>
          <w:color w:val="000000"/>
          <w:sz w:val="32"/>
          <w:szCs w:val="32"/>
        </w:rPr>
        <w:t>Departamento de Informática</w:t>
      </w:r>
    </w:p>
    <w:p w14:paraId="074CEB02" w14:textId="5C853CD2" w:rsidR="004F0D42" w:rsidRPr="004F0D42" w:rsidRDefault="004F0D42" w:rsidP="009C4760">
      <w:pPr>
        <w:spacing w:after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F0D42">
        <w:rPr>
          <w:rFonts w:ascii="Arial" w:eastAsia="Times New Roman" w:hAnsi="Arial" w:cs="Arial"/>
          <w:color w:val="000000"/>
          <w:sz w:val="32"/>
          <w:szCs w:val="32"/>
        </w:rPr>
        <w:t xml:space="preserve">Curso de Graduação em </w:t>
      </w:r>
      <w:r>
        <w:rPr>
          <w:rFonts w:ascii="Arial" w:eastAsia="Times New Roman" w:hAnsi="Arial" w:cs="Arial"/>
          <w:color w:val="000000"/>
          <w:sz w:val="32"/>
          <w:szCs w:val="32"/>
        </w:rPr>
        <w:t>Engenharia</w:t>
      </w:r>
      <w:r w:rsidRPr="004F0D42">
        <w:rPr>
          <w:rFonts w:ascii="Arial" w:eastAsia="Times New Roman" w:hAnsi="Arial" w:cs="Arial"/>
          <w:color w:val="000000"/>
          <w:sz w:val="32"/>
          <w:szCs w:val="32"/>
        </w:rPr>
        <w:t xml:space="preserve"> da Computação</w:t>
      </w:r>
    </w:p>
    <w:p w14:paraId="0DB6FE22" w14:textId="77777777" w:rsidR="00A04C37" w:rsidRDefault="00A04C37" w:rsidP="00A04C37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2594DBF" w14:textId="77777777" w:rsidR="00A04C37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9B13124" w14:textId="77777777" w:rsidR="00A04C37" w:rsidRPr="004F0D42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8ED25D4" w14:textId="77777777" w:rsidR="004F0D42" w:rsidRPr="004F0D42" w:rsidRDefault="004F0D42" w:rsidP="009C4760">
      <w:pPr>
        <w:spacing w:after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F0D42">
        <w:rPr>
          <w:rFonts w:ascii="Arial" w:eastAsia="Times New Roman" w:hAnsi="Arial" w:cs="Arial"/>
          <w:color w:val="000000"/>
          <w:sz w:val="23"/>
          <w:szCs w:val="23"/>
        </w:rPr>
        <w:t>Rio de Janeiro, setembro de 2014</w:t>
      </w:r>
    </w:p>
    <w:p w14:paraId="6DFFC23D" w14:textId="07CB9D04" w:rsidR="0091002B" w:rsidRDefault="0091002B" w:rsidP="009C4760">
      <w:pPr>
        <w:spacing w:after="0" w:line="360" w:lineRule="auto"/>
        <w:rPr>
          <w:rFonts w:ascii="Arial" w:hAnsi="Arial" w:cs="Arial"/>
          <w:sz w:val="22"/>
          <w:szCs w:val="22"/>
        </w:rPr>
      </w:pPr>
      <w:r w:rsidRPr="0091002B">
        <w:rPr>
          <w:rFonts w:ascii="Arial" w:hAnsi="Arial" w:cs="Arial"/>
          <w:sz w:val="22"/>
          <w:szCs w:val="22"/>
        </w:rPr>
        <w:br w:type="page"/>
      </w:r>
    </w:p>
    <w:p w14:paraId="6BE90C92" w14:textId="77777777" w:rsidR="009E505D" w:rsidRDefault="009E505D" w:rsidP="009C4760">
      <w:pPr>
        <w:pStyle w:val="NormalWeb"/>
        <w:spacing w:before="0" w:beforeAutospacing="0" w:after="0" w:afterAutospacing="0" w:line="360" w:lineRule="auto"/>
        <w:jc w:val="right"/>
        <w:rPr>
          <w:rFonts w:ascii="Arial" w:hAnsi="Arial" w:cs="Arial"/>
          <w:b/>
          <w:bCs/>
          <w:color w:val="000000"/>
          <w:sz w:val="29"/>
          <w:szCs w:val="29"/>
        </w:rPr>
      </w:pPr>
      <w:r>
        <w:rPr>
          <w:rFonts w:ascii="Arial" w:hAnsi="Arial" w:cs="Arial"/>
          <w:b/>
          <w:bCs/>
          <w:noProof/>
          <w:color w:val="000000"/>
          <w:sz w:val="29"/>
          <w:szCs w:val="29"/>
        </w:rPr>
        <w:lastRenderedPageBreak/>
        <w:drawing>
          <wp:inline distT="0" distB="0" distL="0" distR="0" wp14:anchorId="4DB055F3" wp14:editId="26C428E5">
            <wp:extent cx="723900" cy="1209675"/>
            <wp:effectExtent l="0" t="0" r="0" b="9525"/>
            <wp:docPr id="3" name="Picture 3" descr="https://lh3.googleusercontent.com/rN7D5-KdTkTyg5IFY6bKrmaqZHhH-YtLcSzveiDDN9ccVT3NUAT-oVmoby4ej3LeJquitwYFCVScKEWr3mbO2fuW52kB90wx-1iY9Bqj6A6WuCZoMYNWoLqIBJmzGpi5lx55kTlb47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rN7D5-KdTkTyg5IFY6bKrmaqZHhH-YtLcSzveiDDN9ccVT3NUAT-oVmoby4ej3LeJquitwYFCVScKEWr3mbO2fuW52kB90wx-1iY9Bqj6A6WuCZoMYNWoLqIBJmzGpi5lx55kTlb47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542B2" w14:textId="77777777" w:rsidR="00A04C37" w:rsidRDefault="00A04C37" w:rsidP="00A04C37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color w:val="000000"/>
          <w:sz w:val="29"/>
          <w:szCs w:val="29"/>
        </w:rPr>
      </w:pPr>
    </w:p>
    <w:p w14:paraId="45CCA4C5" w14:textId="77777777" w:rsidR="00A04C37" w:rsidRDefault="00A04C37" w:rsidP="009C4760">
      <w:pPr>
        <w:pStyle w:val="NormalWeb"/>
        <w:spacing w:before="0" w:beforeAutospacing="0" w:after="0" w:afterAutospacing="0" w:line="360" w:lineRule="auto"/>
        <w:jc w:val="right"/>
        <w:rPr>
          <w:rFonts w:ascii="Arial" w:hAnsi="Arial" w:cs="Arial"/>
          <w:b/>
          <w:bCs/>
          <w:color w:val="000000"/>
          <w:sz w:val="29"/>
          <w:szCs w:val="29"/>
        </w:rPr>
      </w:pPr>
    </w:p>
    <w:p w14:paraId="4E60698D" w14:textId="18719227" w:rsidR="00A04C37" w:rsidRDefault="009E505D" w:rsidP="009C4760">
      <w:pPr>
        <w:pStyle w:val="NormalWeb"/>
        <w:spacing w:before="0" w:beforeAutospacing="0" w:after="0" w:afterAutospacing="0" w:line="360" w:lineRule="auto"/>
        <w:jc w:val="right"/>
      </w:pPr>
      <w:r>
        <w:rPr>
          <w:rFonts w:ascii="Arial" w:hAnsi="Arial" w:cs="Arial"/>
          <w:b/>
          <w:bCs/>
          <w:color w:val="000000"/>
          <w:sz w:val="29"/>
          <w:szCs w:val="29"/>
        </w:rPr>
        <w:t>André Marçal de Matos Faria</w:t>
      </w:r>
    </w:p>
    <w:p w14:paraId="66ACE33B" w14:textId="77777777" w:rsidR="00A04C37" w:rsidRDefault="00A04C37" w:rsidP="00A04C37">
      <w:pPr>
        <w:spacing w:after="0"/>
        <w:jc w:val="right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67AE1EC0" w14:textId="77777777" w:rsidR="00A04C37" w:rsidRDefault="00A04C37" w:rsidP="00A04C37">
      <w:pPr>
        <w:spacing w:after="0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1D7CC896" w14:textId="77777777" w:rsidR="00A04C37" w:rsidRDefault="00A04C37" w:rsidP="00A04C37">
      <w:pPr>
        <w:spacing w:after="0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30A121BD" w14:textId="77777777" w:rsidR="00A04C37" w:rsidRDefault="00A04C37" w:rsidP="00A04C37">
      <w:pPr>
        <w:spacing w:after="0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</w:p>
    <w:p w14:paraId="672738B1" w14:textId="0396B2E4" w:rsidR="009E505D" w:rsidRPr="009E505D" w:rsidRDefault="00934832" w:rsidP="00A04C37">
      <w:pPr>
        <w:spacing w:after="0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</w:rPr>
        <w:t>Ferramenta automatizada de aprendizado e incentivo de lógica e programação para crianças</w:t>
      </w:r>
    </w:p>
    <w:p w14:paraId="66B6DA3B" w14:textId="77777777" w:rsidR="009E505D" w:rsidRDefault="009E505D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E505D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14:paraId="7C368A99" w14:textId="77777777" w:rsidR="00934832" w:rsidRDefault="00934832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7F101F8" w14:textId="77777777" w:rsidR="00A04C37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313AFC2" w14:textId="77777777" w:rsidR="00A04C37" w:rsidRPr="009E505D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FDEF3E9" w14:textId="00C7E21B" w:rsidR="009E505D" w:rsidRPr="009E505D" w:rsidRDefault="009E505D" w:rsidP="00A04C37">
      <w:pP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E505D">
        <w:rPr>
          <w:rFonts w:ascii="Arial" w:eastAsia="Times New Roman" w:hAnsi="Arial" w:cs="Arial"/>
          <w:color w:val="000000"/>
          <w:sz w:val="23"/>
          <w:szCs w:val="23"/>
        </w:rPr>
        <w:t xml:space="preserve">Proposta de Projeto Final, apresentado ao programa </w:t>
      </w:r>
      <w:r w:rsidRPr="009E505D">
        <w:rPr>
          <w:rFonts w:ascii="Arial" w:eastAsia="Times New Roman" w:hAnsi="Arial" w:cs="Arial"/>
          <w:b/>
          <w:bCs/>
          <w:color w:val="000000"/>
          <w:sz w:val="23"/>
          <w:szCs w:val="23"/>
        </w:rPr>
        <w:t>Departamento de Informática</w:t>
      </w:r>
      <w:r w:rsidRPr="009E505D">
        <w:rPr>
          <w:rFonts w:ascii="Arial" w:eastAsia="Times New Roman" w:hAnsi="Arial" w:cs="Arial"/>
          <w:color w:val="000000"/>
          <w:sz w:val="23"/>
          <w:szCs w:val="23"/>
        </w:rPr>
        <w:t xml:space="preserve"> da PUC-Rio como requisito parcial para a obtenção do </w:t>
      </w:r>
      <w:r w:rsidR="00934832" w:rsidRPr="009E505D">
        <w:rPr>
          <w:rFonts w:ascii="Arial" w:eastAsia="Times New Roman" w:hAnsi="Arial" w:cs="Arial"/>
          <w:color w:val="000000"/>
          <w:sz w:val="23"/>
          <w:szCs w:val="23"/>
        </w:rPr>
        <w:t>título</w:t>
      </w:r>
      <w:r w:rsidRPr="009E505D">
        <w:rPr>
          <w:rFonts w:ascii="Arial" w:eastAsia="Times New Roman" w:hAnsi="Arial" w:cs="Arial"/>
          <w:color w:val="000000"/>
          <w:sz w:val="23"/>
          <w:szCs w:val="23"/>
        </w:rPr>
        <w:t xml:space="preserve"> Bacharel em </w:t>
      </w:r>
      <w:r w:rsidR="00934832">
        <w:rPr>
          <w:rFonts w:ascii="Arial" w:eastAsia="Times New Roman" w:hAnsi="Arial" w:cs="Arial"/>
          <w:color w:val="000000"/>
          <w:sz w:val="23"/>
          <w:szCs w:val="23"/>
        </w:rPr>
        <w:t>Engenharia</w:t>
      </w:r>
      <w:r w:rsidRPr="009E505D">
        <w:rPr>
          <w:rFonts w:ascii="Arial" w:eastAsia="Times New Roman" w:hAnsi="Arial" w:cs="Arial"/>
          <w:color w:val="000000"/>
          <w:sz w:val="23"/>
          <w:szCs w:val="23"/>
        </w:rPr>
        <w:t xml:space="preserve"> da Computação.</w:t>
      </w:r>
    </w:p>
    <w:p w14:paraId="18F7A7D3" w14:textId="77777777" w:rsidR="00A04C37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86E8055" w14:textId="77777777" w:rsidR="00A04C37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09817BE" w14:textId="77777777" w:rsidR="00A04C37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9024B85" w14:textId="77777777" w:rsidR="00A04C37" w:rsidRPr="009E505D" w:rsidRDefault="00A04C37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9E9808F" w14:textId="26D6097B" w:rsidR="009E505D" w:rsidRPr="009E505D" w:rsidRDefault="009E505D" w:rsidP="009C4760">
      <w:pPr>
        <w:spacing w:after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E505D">
        <w:rPr>
          <w:rFonts w:ascii="Arial" w:eastAsia="Times New Roman" w:hAnsi="Arial" w:cs="Arial"/>
          <w:color w:val="000000"/>
          <w:sz w:val="23"/>
          <w:szCs w:val="23"/>
        </w:rPr>
        <w:t>Orientador:</w:t>
      </w:r>
      <w:r>
        <w:rPr>
          <w:rFonts w:ascii="Arial" w:eastAsia="Times New Roman" w:hAnsi="Arial" w:cs="Arial"/>
          <w:color w:val="000000"/>
          <w:sz w:val="23"/>
          <w:szCs w:val="23"/>
        </w:rPr>
        <w:t xml:space="preserve"> Luiz Fernando Bessa </w:t>
      </w:r>
      <w:proofErr w:type="spellStart"/>
      <w:r>
        <w:rPr>
          <w:rFonts w:ascii="Arial" w:eastAsia="Times New Roman" w:hAnsi="Arial" w:cs="Arial"/>
          <w:color w:val="000000"/>
          <w:sz w:val="23"/>
          <w:szCs w:val="23"/>
        </w:rPr>
        <w:t>Seibel</w:t>
      </w:r>
      <w:proofErr w:type="spellEnd"/>
      <w:r w:rsidRPr="009E505D">
        <w:rPr>
          <w:rFonts w:ascii="Arial" w:eastAsia="Times New Roman" w:hAnsi="Arial" w:cs="Arial"/>
          <w:color w:val="000000"/>
          <w:sz w:val="23"/>
          <w:szCs w:val="23"/>
        </w:rPr>
        <w:t xml:space="preserve">, </w:t>
      </w:r>
      <w:proofErr w:type="spellStart"/>
      <w:r w:rsidR="00934832">
        <w:rPr>
          <w:rFonts w:ascii="Arial" w:eastAsia="Times New Roman" w:hAnsi="Arial" w:cs="Arial"/>
          <w:color w:val="000000"/>
          <w:sz w:val="23"/>
          <w:szCs w:val="23"/>
        </w:rPr>
        <w:t>Ph.D</w:t>
      </w:r>
      <w:proofErr w:type="spellEnd"/>
    </w:p>
    <w:p w14:paraId="3DF5E90F" w14:textId="77777777" w:rsidR="009E505D" w:rsidRPr="009E505D" w:rsidRDefault="009E505D" w:rsidP="009C4760">
      <w:pPr>
        <w:spacing w:after="0" w:line="36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DFAA8A3" w14:textId="77777777" w:rsidR="009E505D" w:rsidRPr="009E505D" w:rsidRDefault="009E505D" w:rsidP="009C4760">
      <w:pPr>
        <w:spacing w:after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E505D">
        <w:rPr>
          <w:rFonts w:ascii="Arial" w:eastAsia="Times New Roman" w:hAnsi="Arial" w:cs="Arial"/>
          <w:color w:val="000000"/>
          <w:sz w:val="23"/>
          <w:szCs w:val="23"/>
        </w:rPr>
        <w:t xml:space="preserve">Rio de Janeiro </w:t>
      </w:r>
    </w:p>
    <w:p w14:paraId="342433EE" w14:textId="506BCB0B" w:rsidR="009E505D" w:rsidRPr="009E505D" w:rsidRDefault="00A04C37" w:rsidP="009C4760">
      <w:pPr>
        <w:spacing w:after="0" w:line="36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3"/>
          <w:szCs w:val="23"/>
        </w:rPr>
        <w:t>Dezembro</w:t>
      </w:r>
      <w:r w:rsidR="009E505D" w:rsidRPr="009E505D">
        <w:rPr>
          <w:rFonts w:ascii="Arial" w:eastAsia="Times New Roman" w:hAnsi="Arial" w:cs="Arial"/>
          <w:color w:val="000000"/>
          <w:sz w:val="23"/>
          <w:szCs w:val="23"/>
        </w:rPr>
        <w:t xml:space="preserve"> de 2014.</w:t>
      </w:r>
    </w:p>
    <w:p w14:paraId="1F103678" w14:textId="6DE8F584" w:rsidR="0091002B" w:rsidRDefault="000B36A9" w:rsidP="009C4760">
      <w:pPr>
        <w:spacing w:after="0" w:line="360" w:lineRule="auto"/>
        <w:jc w:val="center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br w:type="page"/>
      </w:r>
    </w:p>
    <w:sdt>
      <w:sdtPr>
        <w:rPr>
          <w:rFonts w:ascii="Arial" w:eastAsiaTheme="minorEastAsia" w:hAnsi="Arial" w:cs="Arial"/>
          <w:color w:val="000000" w:themeColor="text1"/>
          <w:sz w:val="22"/>
          <w:szCs w:val="22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="Arial" w:eastAsiaTheme="minorEastAsia" w:hAnsi="Arial" w:cs="Arial"/>
              <w:color w:val="000000" w:themeColor="text1"/>
              <w:sz w:val="22"/>
              <w:szCs w:val="22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644DE74B" w14:textId="6157BEB7" w:rsidR="0091002B" w:rsidRDefault="007C7D98" w:rsidP="006D4B19">
              <w:pPr>
                <w:pStyle w:val="Cabealhodondice"/>
                <w:spacing w:after="0" w:line="360" w:lineRule="auto"/>
                <w:rPr>
                  <w:rFonts w:ascii="Arial" w:hAnsi="Arial" w:cs="Arial"/>
                  <w:color w:val="000000" w:themeColor="text1"/>
                  <w:sz w:val="32"/>
                  <w:szCs w:val="22"/>
                </w:rPr>
              </w:pPr>
              <w:r w:rsidRPr="006D4B19">
                <w:rPr>
                  <w:rFonts w:ascii="Arial" w:hAnsi="Arial" w:cs="Arial"/>
                  <w:color w:val="000000" w:themeColor="text1"/>
                  <w:sz w:val="32"/>
                  <w:szCs w:val="22"/>
                </w:rPr>
                <w:t>Sumário</w:t>
              </w:r>
            </w:p>
            <w:p w14:paraId="51370F28" w14:textId="57CCD4A1" w:rsidR="006D4B19" w:rsidRPr="006D4B19" w:rsidRDefault="006D4B19" w:rsidP="006D4B19"/>
            <w:p w14:paraId="1DF7E1B1" w14:textId="77777777" w:rsidR="000A17DA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 w:rsidRPr="0091002B">
                <w:fldChar w:fldCharType="begin"/>
              </w:r>
              <w:r w:rsidRPr="0091002B">
                <w:instrText xml:space="preserve"> TOC \o "1-2" </w:instrText>
              </w:r>
              <w:r w:rsidR="00674BE9" w:rsidRPr="0091002B">
                <w:instrText xml:space="preserve">\n "2-2" </w:instrText>
              </w:r>
              <w:r w:rsidRPr="0091002B">
                <w:instrText xml:space="preserve">\h \z \u </w:instrText>
              </w:r>
              <w:r w:rsidRPr="0091002B">
                <w:fldChar w:fldCharType="separate"/>
              </w:r>
              <w:hyperlink w:anchor="_Toc405908439" w:history="1">
                <w:r w:rsidR="000A17DA" w:rsidRPr="00115122">
                  <w:rPr>
                    <w:rStyle w:val="Hyperlink"/>
                    <w:rFonts w:ascii="Arial" w:hAnsi="Arial" w:cs="Arial"/>
                    <w:noProof/>
                  </w:rPr>
                  <w:t>Introdução</w:t>
                </w:r>
                <w:r w:rsidR="000A17DA">
                  <w:rPr>
                    <w:noProof/>
                    <w:webHidden/>
                  </w:rPr>
                  <w:tab/>
                </w:r>
                <w:r w:rsidR="000A17DA">
                  <w:rPr>
                    <w:noProof/>
                    <w:webHidden/>
                  </w:rPr>
                  <w:fldChar w:fldCharType="begin"/>
                </w:r>
                <w:r w:rsidR="000A17DA">
                  <w:rPr>
                    <w:noProof/>
                    <w:webHidden/>
                  </w:rPr>
                  <w:instrText xml:space="preserve"> PAGEREF _Toc405908439 \h </w:instrText>
                </w:r>
                <w:r w:rsidR="000A17DA">
                  <w:rPr>
                    <w:noProof/>
                    <w:webHidden/>
                  </w:rPr>
                </w:r>
                <w:r w:rsidR="000A17DA">
                  <w:rPr>
                    <w:noProof/>
                    <w:webHidden/>
                  </w:rPr>
                  <w:fldChar w:fldCharType="separate"/>
                </w:r>
                <w:r w:rsidR="000A17DA">
                  <w:rPr>
                    <w:noProof/>
                    <w:webHidden/>
                  </w:rPr>
                  <w:t>4</w:t>
                </w:r>
                <w:r w:rsidR="000A17DA">
                  <w:rPr>
                    <w:noProof/>
                    <w:webHidden/>
                  </w:rPr>
                  <w:fldChar w:fldCharType="end"/>
                </w:r>
              </w:hyperlink>
            </w:p>
            <w:p w14:paraId="499A0A1C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40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Motivação</w:t>
                </w:r>
              </w:hyperlink>
            </w:p>
            <w:p w14:paraId="3582A09A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41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Problema</w:t>
                </w:r>
              </w:hyperlink>
            </w:p>
            <w:p w14:paraId="6F57F1E9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42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Relevância</w:t>
                </w:r>
              </w:hyperlink>
            </w:p>
            <w:p w14:paraId="1BE859CE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43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Ambiente</w:t>
                </w:r>
              </w:hyperlink>
            </w:p>
            <w:p w14:paraId="3BC9E584" w14:textId="77777777" w:rsidR="000A17DA" w:rsidRDefault="000A17D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405908444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Estado da Arte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_Toc405908444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76BCD6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45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Soluções existentes</w:t>
                </w:r>
              </w:hyperlink>
            </w:p>
            <w:p w14:paraId="25374D50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46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Descrições e críticas gerais</w:t>
                </w:r>
              </w:hyperlink>
            </w:p>
            <w:p w14:paraId="559DBB4C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47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Descrições e críticas especificas</w:t>
                </w:r>
              </w:hyperlink>
            </w:p>
            <w:p w14:paraId="1F272628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48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Conceitos relacionados</w:t>
                </w:r>
              </w:hyperlink>
            </w:p>
            <w:p w14:paraId="3BEF9450" w14:textId="77777777" w:rsidR="000A17DA" w:rsidRDefault="000A17D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405908449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Proposta e objetivos do trabalho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_Toc405908449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1199B59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50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Descrição da solução</w:t>
                </w:r>
              </w:hyperlink>
            </w:p>
            <w:p w14:paraId="7E69A0CF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51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Objetivos específicos</w:t>
                </w:r>
              </w:hyperlink>
            </w:p>
            <w:p w14:paraId="354B3297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52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Melhorias buscadas</w:t>
                </w:r>
              </w:hyperlink>
            </w:p>
            <w:p w14:paraId="20E09B68" w14:textId="77777777" w:rsidR="000A17DA" w:rsidRDefault="000A17D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405908453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Atividades Realizadas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_Toc405908453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3B6A25F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54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Estudos preliminares</w:t>
                </w:r>
              </w:hyperlink>
            </w:p>
            <w:p w14:paraId="707FFC30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55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Estudos conceituais</w:t>
                </w:r>
              </w:hyperlink>
            </w:p>
            <w:p w14:paraId="78FAA9EE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56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Testes e protótipos para demonstração</w:t>
                </w:r>
              </w:hyperlink>
            </w:p>
            <w:p w14:paraId="43561043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57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Método</w:t>
                </w:r>
              </w:hyperlink>
            </w:p>
            <w:p w14:paraId="57BABD78" w14:textId="77777777" w:rsidR="000A17DA" w:rsidRDefault="000A17D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405908458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Revisão do Plano de 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_Toc405908458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2038A59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59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Inclusão na proposta</w:t>
                </w:r>
              </w:hyperlink>
            </w:p>
            <w:p w14:paraId="4CDF456F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60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Realizado</w:t>
                </w:r>
              </w:hyperlink>
            </w:p>
            <w:p w14:paraId="2C7789A5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61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Diferenças entre proposto e realizado e pendencias</w:t>
                </w:r>
              </w:hyperlink>
            </w:p>
            <w:p w14:paraId="00E83C03" w14:textId="77777777" w:rsidR="000A17DA" w:rsidRDefault="000A17D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405908462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Cronogramas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_Toc405908462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852F3FD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63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Cronograma da proposta</w:t>
                </w:r>
              </w:hyperlink>
            </w:p>
            <w:p w14:paraId="516713E4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64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Cronograma real</w:t>
                </w:r>
              </w:hyperlink>
            </w:p>
            <w:p w14:paraId="7A72F51B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65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Cronograma para o projeto final II</w:t>
                </w:r>
              </w:hyperlink>
            </w:p>
            <w:p w14:paraId="27320080" w14:textId="77777777" w:rsidR="000A17DA" w:rsidRDefault="000A17DA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405908466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Referências bibliográficas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_Toc405908466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49F35C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67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Referência de projetos existentes</w:t>
                </w:r>
              </w:hyperlink>
            </w:p>
            <w:p w14:paraId="6409E77D" w14:textId="77777777" w:rsidR="000A17DA" w:rsidRDefault="000A17DA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405908468" w:history="1">
                <w:r w:rsidRPr="00115122">
                  <w:rPr>
                    <w:rStyle w:val="Hyperlink"/>
                    <w:rFonts w:ascii="Arial" w:hAnsi="Arial" w:cs="Arial"/>
                    <w:noProof/>
                  </w:rPr>
                  <w:t>Plataformas Ultilizadas</w:t>
                </w:r>
              </w:hyperlink>
            </w:p>
            <w:p w14:paraId="43E15B25" w14:textId="77777777" w:rsidR="00DA19B6" w:rsidRPr="0091002B" w:rsidRDefault="00DE3EA9" w:rsidP="009C4760">
              <w:pPr>
                <w:spacing w:after="0" w:line="360" w:lineRule="auto"/>
                <w:rPr>
                  <w:rFonts w:ascii="Arial" w:hAnsi="Arial" w:cs="Arial"/>
                  <w:color w:val="000000" w:themeColor="text1"/>
                  <w:sz w:val="22"/>
                  <w:szCs w:val="22"/>
                </w:rPr>
              </w:pPr>
              <w:r w:rsidRPr="0091002B">
                <w:rPr>
                  <w:rFonts w:ascii="Arial" w:hAnsi="Arial" w:cs="Arial"/>
                  <w:b/>
                  <w:color w:val="000000" w:themeColor="text1"/>
                  <w:sz w:val="22"/>
                  <w:szCs w:val="22"/>
                </w:rPr>
                <w:fldChar w:fldCharType="end"/>
              </w:r>
            </w:p>
          </w:sdtContent>
        </w:sdt>
      </w:sdtContent>
    </w:sdt>
    <w:p w14:paraId="7633530E" w14:textId="77777777" w:rsidR="00B3034D" w:rsidRDefault="001C1B14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  <w:sectPr w:rsidR="00B3034D" w:rsidSect="00B3034D">
          <w:headerReference w:type="default" r:id="rId11"/>
          <w:pgSz w:w="11907" w:h="16839" w:code="9"/>
          <w:pgMar w:top="1418" w:right="1985" w:bottom="1418" w:left="1985" w:header="720" w:footer="720" w:gutter="0"/>
          <w:pgNumType w:start="5"/>
          <w:cols w:space="720"/>
          <w:docGrid w:linePitch="360"/>
        </w:sectPr>
      </w:pPr>
      <w:r>
        <w:rPr>
          <w:rFonts w:ascii="Arial" w:hAnsi="Arial" w:cs="Arial"/>
          <w:color w:val="000000" w:themeColor="text1"/>
          <w:sz w:val="22"/>
          <w:szCs w:val="22"/>
        </w:rPr>
        <w:br w:type="page"/>
      </w:r>
    </w:p>
    <w:p w14:paraId="52629BBC" w14:textId="7FFBBD7F" w:rsidR="006D4B19" w:rsidRPr="009C4760" w:rsidRDefault="006D4B19" w:rsidP="006D4B19">
      <w:pPr>
        <w:pStyle w:val="cabealho1"/>
        <w:tabs>
          <w:tab w:val="left" w:pos="2722"/>
        </w:tabs>
        <w:spacing w:after="0" w:line="360" w:lineRule="auto"/>
        <w:rPr>
          <w:rFonts w:ascii="Arial" w:hAnsi="Arial" w:cs="Arial"/>
          <w:color w:val="000000" w:themeColor="text1"/>
          <w:sz w:val="32"/>
          <w:szCs w:val="22"/>
        </w:rPr>
      </w:pPr>
      <w:bookmarkStart w:id="0" w:name="_Toc405908439"/>
      <w:r>
        <w:rPr>
          <w:rFonts w:ascii="Arial" w:hAnsi="Arial" w:cs="Arial"/>
          <w:color w:val="000000" w:themeColor="text1"/>
          <w:sz w:val="32"/>
          <w:szCs w:val="22"/>
        </w:rPr>
        <w:lastRenderedPageBreak/>
        <w:t>Introdução</w:t>
      </w:r>
      <w:bookmarkEnd w:id="0"/>
    </w:p>
    <w:p w14:paraId="6584AB43" w14:textId="77777777" w:rsidR="0091002B" w:rsidRPr="0091002B" w:rsidRDefault="0091002B" w:rsidP="009C4760">
      <w:pPr>
        <w:spacing w:after="0" w:line="360" w:lineRule="auto"/>
      </w:pPr>
    </w:p>
    <w:p w14:paraId="58ABCE29" w14:textId="77777777" w:rsidR="00717998" w:rsidRPr="0091002B" w:rsidRDefault="00717998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1" w:name="_Toc405908440"/>
      <w:r w:rsidRPr="0091002B">
        <w:rPr>
          <w:rFonts w:ascii="Arial" w:hAnsi="Arial" w:cs="Arial"/>
          <w:color w:val="000000" w:themeColor="text1"/>
          <w:sz w:val="22"/>
          <w:szCs w:val="22"/>
        </w:rPr>
        <w:t>Motivação</w:t>
      </w:r>
      <w:bookmarkEnd w:id="1"/>
    </w:p>
    <w:p w14:paraId="5210E4B1" w14:textId="232F306E" w:rsidR="00F07D92" w:rsidRPr="0091002B" w:rsidRDefault="00E541FE" w:rsidP="009C476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8858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 xml:space="preserve">Desenvolver uma ferramenta que possibilite a uma </w:t>
      </w:r>
      <w:r w:rsidR="00F07D92" w:rsidRPr="0091002B">
        <w:rPr>
          <w:rFonts w:ascii="Arial" w:hAnsi="Arial" w:cs="Arial"/>
          <w:color w:val="000000" w:themeColor="text1"/>
          <w:sz w:val="22"/>
          <w:szCs w:val="22"/>
        </w:rPr>
        <w:t xml:space="preserve">criança entre </w:t>
      </w:r>
      <w:r w:rsidR="00F24FD8" w:rsidRPr="0091002B">
        <w:rPr>
          <w:rFonts w:ascii="Arial" w:hAnsi="Arial" w:cs="Arial"/>
          <w:color w:val="000000" w:themeColor="text1"/>
          <w:sz w:val="22"/>
          <w:szCs w:val="22"/>
        </w:rPr>
        <w:t>5 a 8</w:t>
      </w:r>
      <w:r w:rsidR="00F07D92" w:rsidRPr="0091002B">
        <w:rPr>
          <w:rFonts w:ascii="Arial" w:hAnsi="Arial" w:cs="Arial"/>
          <w:color w:val="000000" w:themeColor="text1"/>
          <w:sz w:val="22"/>
          <w:szCs w:val="22"/>
        </w:rPr>
        <w:t xml:space="preserve"> anos 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 xml:space="preserve">aprender </w:t>
      </w:r>
      <w:r w:rsidR="00F07D92" w:rsidRPr="0091002B">
        <w:rPr>
          <w:rFonts w:ascii="Arial" w:hAnsi="Arial" w:cs="Arial"/>
          <w:color w:val="000000" w:themeColor="text1"/>
          <w:sz w:val="22"/>
          <w:szCs w:val="22"/>
        </w:rPr>
        <w:t>conceitos</w:t>
      </w:r>
      <w:r w:rsidR="0022681F" w:rsidRPr="0091002B">
        <w:rPr>
          <w:rFonts w:ascii="Arial" w:hAnsi="Arial" w:cs="Arial"/>
          <w:color w:val="000000" w:themeColor="text1"/>
          <w:sz w:val="22"/>
          <w:szCs w:val="22"/>
        </w:rPr>
        <w:t xml:space="preserve"> de </w:t>
      </w:r>
      <w:r w:rsidR="00F07D92" w:rsidRPr="0091002B">
        <w:rPr>
          <w:rFonts w:ascii="Arial" w:hAnsi="Arial" w:cs="Arial"/>
          <w:color w:val="000000" w:themeColor="text1"/>
          <w:sz w:val="22"/>
          <w:szCs w:val="22"/>
        </w:rPr>
        <w:t>lógica</w:t>
      </w:r>
      <w:r w:rsidR="00A40B42" w:rsidRPr="0091002B">
        <w:rPr>
          <w:rFonts w:ascii="Arial" w:hAnsi="Arial" w:cs="Arial"/>
          <w:color w:val="000000" w:themeColor="text1"/>
          <w:sz w:val="22"/>
          <w:szCs w:val="22"/>
        </w:rPr>
        <w:t>,</w:t>
      </w:r>
      <w:r w:rsidR="00F07D92" w:rsidRPr="0091002B">
        <w:rPr>
          <w:rFonts w:ascii="Arial" w:hAnsi="Arial" w:cs="Arial"/>
          <w:color w:val="000000" w:themeColor="text1"/>
          <w:sz w:val="22"/>
          <w:szCs w:val="22"/>
        </w:rPr>
        <w:t xml:space="preserve"> programação e robótica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>, de</w:t>
      </w:r>
      <w:r w:rsidR="00A40B42" w:rsidRPr="0091002B">
        <w:rPr>
          <w:rFonts w:ascii="Arial" w:hAnsi="Arial" w:cs="Arial"/>
          <w:color w:val="000000" w:themeColor="text1"/>
          <w:sz w:val="22"/>
          <w:szCs w:val="22"/>
        </w:rPr>
        <w:t xml:space="preserve"> forma 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 xml:space="preserve">a </w:t>
      </w:r>
      <w:r w:rsidR="00A40B42" w:rsidRPr="0091002B">
        <w:rPr>
          <w:rFonts w:ascii="Arial" w:hAnsi="Arial" w:cs="Arial"/>
          <w:color w:val="000000" w:themeColor="text1"/>
          <w:sz w:val="22"/>
          <w:szCs w:val="22"/>
        </w:rPr>
        <w:t xml:space="preserve">que possam desenvolver 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 xml:space="preserve">o </w:t>
      </w:r>
      <w:r w:rsidR="00A40B42" w:rsidRPr="0091002B">
        <w:rPr>
          <w:rFonts w:ascii="Arial" w:hAnsi="Arial" w:cs="Arial"/>
          <w:color w:val="000000" w:themeColor="text1"/>
          <w:sz w:val="22"/>
          <w:szCs w:val="22"/>
        </w:rPr>
        <w:t>pensamento lógico matemático.</w:t>
      </w:r>
    </w:p>
    <w:p w14:paraId="6D22466B" w14:textId="77777777" w:rsidR="00717998" w:rsidRPr="0091002B" w:rsidRDefault="00717998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56F47B32" w14:textId="77777777" w:rsidR="00717998" w:rsidRPr="0091002B" w:rsidRDefault="00717998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2" w:name="_Toc405908441"/>
      <w:r w:rsidRPr="0091002B">
        <w:rPr>
          <w:rFonts w:ascii="Arial" w:hAnsi="Arial" w:cs="Arial"/>
          <w:color w:val="000000" w:themeColor="text1"/>
          <w:sz w:val="22"/>
          <w:szCs w:val="22"/>
        </w:rPr>
        <w:t>Problema</w:t>
      </w:r>
      <w:bookmarkEnd w:id="2"/>
    </w:p>
    <w:p w14:paraId="7C26FE9C" w14:textId="007EFFFD" w:rsidR="00721088" w:rsidRPr="0091002B" w:rsidRDefault="00A40B42" w:rsidP="009C4760">
      <w:pPr>
        <w:spacing w:after="0" w:line="360" w:lineRule="auto"/>
        <w:ind w:firstLine="72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Hoje em dia as escolas não têm a estrutura 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>necessária para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ensinar os alunos na faixa etária 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>de 5 a 8 anos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, 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 xml:space="preserve">conceitos e problemas de 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lógica e/ou programação. 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>O desenvolvimento de uma ferramenta que possibilitasse exercitar esse tipo de raciocínio iria desenvolver a lógica nessas crianças, facilitando o domínio da linguagem do futuro.</w:t>
      </w:r>
    </w:p>
    <w:p w14:paraId="2095760F" w14:textId="77777777" w:rsidR="00A40B42" w:rsidRPr="0091002B" w:rsidRDefault="00A40B42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20DECFBA" w14:textId="77777777" w:rsidR="00717998" w:rsidRPr="0091002B" w:rsidRDefault="00717998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3" w:name="_Toc405908442"/>
      <w:r w:rsidRPr="0091002B">
        <w:rPr>
          <w:rFonts w:ascii="Arial" w:hAnsi="Arial" w:cs="Arial"/>
          <w:color w:val="000000" w:themeColor="text1"/>
          <w:sz w:val="22"/>
          <w:szCs w:val="22"/>
        </w:rPr>
        <w:t>Relevância</w:t>
      </w:r>
      <w:bookmarkEnd w:id="3"/>
    </w:p>
    <w:p w14:paraId="1ED3E7D7" w14:textId="7C2D9B5F" w:rsidR="00717998" w:rsidRPr="0091002B" w:rsidRDefault="0022681F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ab/>
        <w:t xml:space="preserve">O 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>desenvolvimento de uma ferramenta que possibilite o ensino do raciocínio</w:t>
      </w:r>
      <w:r w:rsidR="00A40B42" w:rsidRPr="0091002B">
        <w:rPr>
          <w:rFonts w:ascii="Arial" w:hAnsi="Arial" w:cs="Arial"/>
          <w:color w:val="000000" w:themeColor="text1"/>
          <w:sz w:val="22"/>
          <w:szCs w:val="22"/>
        </w:rPr>
        <w:t xml:space="preserve"> l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>ó</w:t>
      </w:r>
      <w:r w:rsidR="00A40B42" w:rsidRPr="0091002B">
        <w:rPr>
          <w:rFonts w:ascii="Arial" w:hAnsi="Arial" w:cs="Arial"/>
          <w:color w:val="000000" w:themeColor="text1"/>
          <w:sz w:val="22"/>
          <w:szCs w:val="22"/>
        </w:rPr>
        <w:t xml:space="preserve">gico e computacional 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para a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>s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A40B42" w:rsidRPr="0091002B">
        <w:rPr>
          <w:rFonts w:ascii="Arial" w:hAnsi="Arial" w:cs="Arial"/>
          <w:color w:val="000000" w:themeColor="text1"/>
          <w:sz w:val="22"/>
          <w:szCs w:val="22"/>
        </w:rPr>
        <w:t>gerações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futur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>a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s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>,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 xml:space="preserve">de técnicos, 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engenheiros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 xml:space="preserve"> e cientistas, irá possibilitar o 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desenvolvimento da sociedade.</w:t>
      </w:r>
      <w:r w:rsidR="00721088" w:rsidRPr="0091002B">
        <w:rPr>
          <w:rFonts w:ascii="Arial" w:hAnsi="Arial" w:cs="Arial"/>
          <w:color w:val="000000" w:themeColor="text1"/>
          <w:sz w:val="22"/>
          <w:szCs w:val="22"/>
        </w:rPr>
        <w:t xml:space="preserve"> A proposta </w:t>
      </w:r>
      <w:r w:rsidR="00F614B4" w:rsidRPr="0091002B">
        <w:rPr>
          <w:rFonts w:ascii="Arial" w:hAnsi="Arial" w:cs="Arial"/>
          <w:color w:val="000000" w:themeColor="text1"/>
          <w:sz w:val="22"/>
          <w:szCs w:val="22"/>
        </w:rPr>
        <w:t xml:space="preserve">é a de formar desenvolvedores de sistemas e não apenas usuários de sistemas. Isto porque há um entendimento global da importância </w:t>
      </w:r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>da codificação de aplicativos e sistemas, apontados como a linguagem dominante no século 21.</w:t>
      </w:r>
    </w:p>
    <w:p w14:paraId="285274FD" w14:textId="77777777" w:rsidR="00440463" w:rsidRDefault="00440463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2A09ADFC" w14:textId="34086039" w:rsidR="00397D56" w:rsidRPr="0091002B" w:rsidRDefault="00397D56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4" w:name="_Toc405908443"/>
      <w:r>
        <w:rPr>
          <w:rFonts w:ascii="Arial" w:hAnsi="Arial" w:cs="Arial"/>
          <w:color w:val="000000" w:themeColor="text1"/>
          <w:sz w:val="22"/>
          <w:szCs w:val="22"/>
        </w:rPr>
        <w:t>Ambiente</w:t>
      </w:r>
      <w:bookmarkEnd w:id="4"/>
    </w:p>
    <w:p w14:paraId="7D10436A" w14:textId="39E4769F" w:rsidR="00397D56" w:rsidRDefault="00397D56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  <w:t xml:space="preserve">Sistema Operacional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Ultilizado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 xml:space="preserve">: Windows 8.1 e Ubuntu Linux </w:t>
      </w:r>
      <w:r w:rsidRPr="00397D56">
        <w:rPr>
          <w:rFonts w:ascii="Arial" w:hAnsi="Arial" w:cs="Arial"/>
          <w:color w:val="000000" w:themeColor="text1"/>
          <w:sz w:val="22"/>
          <w:szCs w:val="22"/>
        </w:rPr>
        <w:t>14.04 (</w:t>
      </w:r>
      <w:proofErr w:type="spellStart"/>
      <w:r w:rsidRPr="00397D56">
        <w:rPr>
          <w:rFonts w:ascii="Arial" w:hAnsi="Arial" w:cs="Arial"/>
          <w:color w:val="000000" w:themeColor="text1"/>
          <w:sz w:val="22"/>
          <w:szCs w:val="22"/>
        </w:rPr>
        <w:t>Trusty</w:t>
      </w:r>
      <w:proofErr w:type="spellEnd"/>
      <w:r w:rsidRPr="00397D56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397D56">
        <w:rPr>
          <w:rFonts w:ascii="Arial" w:hAnsi="Arial" w:cs="Arial"/>
          <w:color w:val="000000" w:themeColor="text1"/>
          <w:sz w:val="22"/>
          <w:szCs w:val="22"/>
        </w:rPr>
        <w:t>Tahr</w:t>
      </w:r>
      <w:proofErr w:type="spellEnd"/>
      <w:r w:rsidRPr="00397D56">
        <w:rPr>
          <w:rFonts w:ascii="Arial" w:hAnsi="Arial" w:cs="Arial"/>
          <w:color w:val="000000" w:themeColor="text1"/>
          <w:sz w:val="22"/>
          <w:szCs w:val="22"/>
        </w:rPr>
        <w:t>)</w:t>
      </w:r>
    </w:p>
    <w:p w14:paraId="0CA77952" w14:textId="43AC57D3" w:rsidR="00397D56" w:rsidRDefault="00397D56" w:rsidP="009C4760">
      <w:pPr>
        <w:tabs>
          <w:tab w:val="left" w:pos="720"/>
          <w:tab w:val="left" w:pos="1234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</w:r>
      <w:r w:rsidR="00BC468A">
        <w:rPr>
          <w:rFonts w:ascii="Arial" w:hAnsi="Arial" w:cs="Arial"/>
          <w:color w:val="000000" w:themeColor="text1"/>
          <w:sz w:val="22"/>
          <w:szCs w:val="22"/>
        </w:rPr>
        <w:t xml:space="preserve">O sistema está sendo desenvolvido na plataforma </w:t>
      </w:r>
      <w:proofErr w:type="spellStart"/>
      <w:r w:rsidR="00BC468A">
        <w:rPr>
          <w:rFonts w:ascii="Arial" w:hAnsi="Arial" w:cs="Arial"/>
          <w:color w:val="000000" w:themeColor="text1"/>
          <w:sz w:val="22"/>
          <w:szCs w:val="22"/>
        </w:rPr>
        <w:t>Arduino</w:t>
      </w:r>
      <w:proofErr w:type="spellEnd"/>
      <w:r w:rsidR="00BC468A">
        <w:rPr>
          <w:rFonts w:ascii="Arial" w:hAnsi="Arial" w:cs="Arial"/>
          <w:color w:val="000000" w:themeColor="text1"/>
          <w:sz w:val="22"/>
          <w:szCs w:val="22"/>
        </w:rPr>
        <w:t xml:space="preserve"> e o código para o mesmo está sendo escrito na IDE provida pelo projeto </w:t>
      </w:r>
      <w:proofErr w:type="spellStart"/>
      <w:r w:rsidR="00BC468A">
        <w:rPr>
          <w:rFonts w:ascii="Arial" w:hAnsi="Arial" w:cs="Arial"/>
          <w:color w:val="000000" w:themeColor="text1"/>
          <w:sz w:val="22"/>
          <w:szCs w:val="22"/>
        </w:rPr>
        <w:t>Arduino</w:t>
      </w:r>
      <w:proofErr w:type="spellEnd"/>
      <w:r w:rsidR="00BC468A">
        <w:rPr>
          <w:rFonts w:ascii="Arial" w:hAnsi="Arial" w:cs="Arial"/>
          <w:color w:val="000000" w:themeColor="text1"/>
          <w:sz w:val="22"/>
          <w:szCs w:val="22"/>
        </w:rPr>
        <w:t xml:space="preserve">[6], juntamente com o editor de texto </w:t>
      </w:r>
      <w:proofErr w:type="spellStart"/>
      <w:r w:rsidR="00BC468A">
        <w:rPr>
          <w:rFonts w:ascii="Arial" w:hAnsi="Arial" w:cs="Arial"/>
          <w:color w:val="000000" w:themeColor="text1"/>
          <w:sz w:val="22"/>
          <w:szCs w:val="22"/>
        </w:rPr>
        <w:t>Notepad</w:t>
      </w:r>
      <w:proofErr w:type="spellEnd"/>
      <w:r w:rsidR="00BC468A">
        <w:rPr>
          <w:rFonts w:ascii="Arial" w:hAnsi="Arial" w:cs="Arial"/>
          <w:color w:val="000000" w:themeColor="text1"/>
          <w:sz w:val="22"/>
          <w:szCs w:val="22"/>
        </w:rPr>
        <w:t>++</w:t>
      </w:r>
      <w:r w:rsidR="00FA1EC1">
        <w:rPr>
          <w:rFonts w:ascii="Arial" w:hAnsi="Arial" w:cs="Arial"/>
          <w:color w:val="000000" w:themeColor="text1"/>
          <w:sz w:val="22"/>
          <w:szCs w:val="22"/>
        </w:rPr>
        <w:t>[7]</w:t>
      </w:r>
      <w:r w:rsidR="00BC468A">
        <w:rPr>
          <w:rFonts w:ascii="Arial" w:hAnsi="Arial" w:cs="Arial"/>
          <w:color w:val="000000" w:themeColor="text1"/>
          <w:sz w:val="22"/>
          <w:szCs w:val="22"/>
        </w:rPr>
        <w:t xml:space="preserve"> com o </w:t>
      </w:r>
      <w:r w:rsidR="00FA1EC1">
        <w:rPr>
          <w:rFonts w:ascii="Arial" w:hAnsi="Arial" w:cs="Arial"/>
          <w:color w:val="000000" w:themeColor="text1"/>
          <w:sz w:val="22"/>
          <w:szCs w:val="22"/>
        </w:rPr>
        <w:t>plug-in</w:t>
      </w:r>
      <w:r w:rsidR="00BC468A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FA1EC1">
        <w:rPr>
          <w:rFonts w:ascii="Arial" w:hAnsi="Arial" w:cs="Arial"/>
          <w:color w:val="000000" w:themeColor="text1"/>
          <w:sz w:val="22"/>
          <w:szCs w:val="22"/>
        </w:rPr>
        <w:t>SourceC</w:t>
      </w:r>
      <w:r w:rsidR="00BC468A" w:rsidRPr="00BC468A">
        <w:rPr>
          <w:rFonts w:ascii="Arial" w:hAnsi="Arial" w:cs="Arial"/>
          <w:color w:val="000000" w:themeColor="text1"/>
          <w:sz w:val="22"/>
          <w:szCs w:val="22"/>
        </w:rPr>
        <w:t>ookifier</w:t>
      </w:r>
      <w:proofErr w:type="spellEnd"/>
      <w:r w:rsidR="00FA1EC1">
        <w:rPr>
          <w:rFonts w:ascii="Arial" w:hAnsi="Arial" w:cs="Arial"/>
          <w:color w:val="000000" w:themeColor="text1"/>
          <w:sz w:val="22"/>
          <w:szCs w:val="22"/>
        </w:rPr>
        <w:t>[8]</w:t>
      </w:r>
      <w:r w:rsidR="00BC468A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33568A2B" w14:textId="10A09E01" w:rsidR="00BC468A" w:rsidRPr="0091002B" w:rsidRDefault="00BC468A" w:rsidP="009C4760">
      <w:pPr>
        <w:tabs>
          <w:tab w:val="left" w:pos="720"/>
          <w:tab w:val="left" w:pos="1234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</w:r>
      <w:r w:rsidR="00FA1EC1">
        <w:rPr>
          <w:rFonts w:ascii="Arial" w:hAnsi="Arial" w:cs="Arial"/>
          <w:color w:val="000000" w:themeColor="text1"/>
          <w:sz w:val="22"/>
          <w:szCs w:val="22"/>
        </w:rPr>
        <w:t xml:space="preserve">O sistema utiliza conhecimentos de programação, engenharia de software, eletrônica e Mecânica básica. </w:t>
      </w:r>
    </w:p>
    <w:p w14:paraId="7E5EC547" w14:textId="77777777" w:rsidR="002B4A2E" w:rsidRPr="0091002B" w:rsidRDefault="002B4A2E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br w:type="page"/>
      </w:r>
    </w:p>
    <w:p w14:paraId="14C33DEA" w14:textId="5A60A486" w:rsidR="00DA19B6" w:rsidRPr="009C4760" w:rsidRDefault="002B4A2E" w:rsidP="000A17DA">
      <w:pPr>
        <w:pStyle w:val="cabealho1"/>
        <w:tabs>
          <w:tab w:val="center" w:pos="3968"/>
        </w:tabs>
        <w:spacing w:after="0" w:line="360" w:lineRule="auto"/>
        <w:rPr>
          <w:rFonts w:ascii="Arial" w:hAnsi="Arial" w:cs="Arial"/>
          <w:color w:val="000000" w:themeColor="text1"/>
          <w:sz w:val="32"/>
          <w:szCs w:val="22"/>
        </w:rPr>
      </w:pPr>
      <w:bookmarkStart w:id="5" w:name="_Toc405908444"/>
      <w:r w:rsidRPr="009C4760">
        <w:rPr>
          <w:rFonts w:ascii="Arial" w:hAnsi="Arial" w:cs="Arial"/>
          <w:color w:val="000000" w:themeColor="text1"/>
          <w:sz w:val="32"/>
          <w:szCs w:val="22"/>
        </w:rPr>
        <w:lastRenderedPageBreak/>
        <w:t>Estado da Arte</w:t>
      </w:r>
      <w:bookmarkStart w:id="6" w:name="_GoBack"/>
      <w:bookmarkEnd w:id="5"/>
      <w:bookmarkEnd w:id="6"/>
    </w:p>
    <w:p w14:paraId="0BDB425C" w14:textId="77777777" w:rsidR="004E13A9" w:rsidRPr="004E13A9" w:rsidRDefault="004E13A9" w:rsidP="009C4760">
      <w:pPr>
        <w:spacing w:after="0" w:line="360" w:lineRule="auto"/>
      </w:pPr>
    </w:p>
    <w:p w14:paraId="212AFD12" w14:textId="77777777" w:rsidR="00A40B42" w:rsidRPr="0091002B" w:rsidRDefault="00717998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7" w:name="_Toc405908445"/>
      <w:r w:rsidRPr="0091002B">
        <w:rPr>
          <w:rFonts w:ascii="Arial" w:hAnsi="Arial" w:cs="Arial"/>
          <w:color w:val="000000" w:themeColor="text1"/>
          <w:sz w:val="22"/>
          <w:szCs w:val="22"/>
        </w:rPr>
        <w:t>Soluções existentes</w:t>
      </w:r>
      <w:bookmarkEnd w:id="7"/>
    </w:p>
    <w:p w14:paraId="093B64D3" w14:textId="77777777" w:rsidR="00A40B42" w:rsidRPr="0091002B" w:rsidRDefault="00F24FD8" w:rsidP="009C4760">
      <w:pPr>
        <w:pStyle w:val="PargrafodaLista"/>
        <w:numPr>
          <w:ilvl w:val="0"/>
          <w:numId w:val="7"/>
        </w:numPr>
        <w:spacing w:after="0" w:line="360" w:lineRule="auto"/>
        <w:ind w:left="0" w:firstLine="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Lego </w:t>
      </w:r>
      <w:proofErr w:type="spellStart"/>
      <w:r w:rsidRPr="0091002B">
        <w:rPr>
          <w:rFonts w:ascii="Arial" w:hAnsi="Arial" w:cs="Arial"/>
          <w:color w:val="000000" w:themeColor="text1"/>
          <w:sz w:val="22"/>
          <w:szCs w:val="22"/>
        </w:rPr>
        <w:t>Mindstorms</w:t>
      </w:r>
      <w:proofErr w:type="spellEnd"/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[1]</w:t>
      </w:r>
    </w:p>
    <w:p w14:paraId="4697987E" w14:textId="77777777" w:rsidR="00F24FD8" w:rsidRPr="0091002B" w:rsidRDefault="00F24FD8" w:rsidP="009C4760">
      <w:pPr>
        <w:pStyle w:val="PargrafodaLista"/>
        <w:numPr>
          <w:ilvl w:val="0"/>
          <w:numId w:val="7"/>
        </w:numPr>
        <w:spacing w:after="0" w:line="360" w:lineRule="auto"/>
        <w:ind w:left="0" w:firstLine="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>Primo [2]</w:t>
      </w:r>
    </w:p>
    <w:p w14:paraId="40C1E933" w14:textId="77777777" w:rsidR="00F24FD8" w:rsidRPr="0091002B" w:rsidRDefault="00F24FD8" w:rsidP="009C4760">
      <w:pPr>
        <w:pStyle w:val="PargrafodaLista"/>
        <w:numPr>
          <w:ilvl w:val="0"/>
          <w:numId w:val="7"/>
        </w:numPr>
        <w:spacing w:after="0" w:line="360" w:lineRule="auto"/>
        <w:ind w:left="0" w:firstLine="0"/>
        <w:rPr>
          <w:rFonts w:ascii="Arial" w:hAnsi="Arial" w:cs="Arial"/>
          <w:color w:val="000000" w:themeColor="text1"/>
          <w:sz w:val="22"/>
          <w:szCs w:val="22"/>
        </w:rPr>
      </w:pPr>
      <w:proofErr w:type="spellStart"/>
      <w:r w:rsidRPr="0091002B">
        <w:rPr>
          <w:rFonts w:ascii="Arial" w:hAnsi="Arial" w:cs="Arial"/>
          <w:color w:val="000000" w:themeColor="text1"/>
          <w:sz w:val="22"/>
          <w:szCs w:val="22"/>
        </w:rPr>
        <w:t>Linkbot</w:t>
      </w:r>
      <w:proofErr w:type="spellEnd"/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[3]</w:t>
      </w:r>
    </w:p>
    <w:p w14:paraId="6A1C11AE" w14:textId="77777777" w:rsidR="00F24FD8" w:rsidRPr="0091002B" w:rsidRDefault="00F24FD8" w:rsidP="009C4760">
      <w:pPr>
        <w:pStyle w:val="PargrafodaLista"/>
        <w:numPr>
          <w:ilvl w:val="0"/>
          <w:numId w:val="7"/>
        </w:numPr>
        <w:spacing w:after="0" w:line="360" w:lineRule="auto"/>
        <w:ind w:left="0" w:firstLine="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>EZ-</w:t>
      </w:r>
      <w:proofErr w:type="spellStart"/>
      <w:r w:rsidRPr="0091002B">
        <w:rPr>
          <w:rFonts w:ascii="Arial" w:hAnsi="Arial" w:cs="Arial"/>
          <w:color w:val="000000" w:themeColor="text1"/>
          <w:sz w:val="22"/>
          <w:szCs w:val="22"/>
        </w:rPr>
        <w:t>Robot</w:t>
      </w:r>
      <w:proofErr w:type="spellEnd"/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[4]</w:t>
      </w:r>
    </w:p>
    <w:p w14:paraId="6E194B1C" w14:textId="50F55813" w:rsidR="0091002B" w:rsidRDefault="00F24FD8" w:rsidP="009C4760">
      <w:pPr>
        <w:pStyle w:val="PargrafodaLista"/>
        <w:numPr>
          <w:ilvl w:val="0"/>
          <w:numId w:val="7"/>
        </w:numPr>
        <w:spacing w:after="0" w:line="360" w:lineRule="auto"/>
        <w:ind w:left="0" w:firstLine="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>Play-I [5]</w:t>
      </w:r>
    </w:p>
    <w:p w14:paraId="6F40AB6A" w14:textId="77777777" w:rsidR="0091002B" w:rsidRPr="0091002B" w:rsidRDefault="0091002B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7C41197B" w14:textId="288D27D8" w:rsidR="00717998" w:rsidRPr="0091002B" w:rsidRDefault="00717998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8" w:name="_Toc405908446"/>
      <w:r w:rsidRPr="0091002B">
        <w:rPr>
          <w:rFonts w:ascii="Arial" w:hAnsi="Arial" w:cs="Arial"/>
          <w:color w:val="000000" w:themeColor="text1"/>
          <w:sz w:val="22"/>
          <w:szCs w:val="22"/>
        </w:rPr>
        <w:t>Descrições e críticas</w:t>
      </w:r>
      <w:r w:rsidR="0031659E">
        <w:rPr>
          <w:rFonts w:ascii="Arial" w:hAnsi="Arial" w:cs="Arial"/>
          <w:color w:val="000000" w:themeColor="text1"/>
          <w:sz w:val="22"/>
          <w:szCs w:val="22"/>
        </w:rPr>
        <w:t xml:space="preserve"> gerais</w:t>
      </w:r>
      <w:bookmarkEnd w:id="8"/>
    </w:p>
    <w:p w14:paraId="6201755B" w14:textId="7A54C8BD" w:rsidR="00F24FD8" w:rsidRDefault="00F24FD8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ab/>
      </w:r>
      <w:r w:rsidR="0078354D" w:rsidRPr="0091002B">
        <w:rPr>
          <w:rFonts w:ascii="Arial" w:hAnsi="Arial" w:cs="Arial"/>
          <w:color w:val="000000" w:themeColor="text1"/>
          <w:sz w:val="22"/>
          <w:szCs w:val="22"/>
        </w:rPr>
        <w:t>Todos os projetos citados têm o mesmo obj</w:t>
      </w:r>
      <w:r w:rsidR="004A1413" w:rsidRPr="0091002B">
        <w:rPr>
          <w:rFonts w:ascii="Arial" w:hAnsi="Arial" w:cs="Arial"/>
          <w:color w:val="000000" w:themeColor="text1"/>
          <w:sz w:val="22"/>
          <w:szCs w:val="22"/>
        </w:rPr>
        <w:t>etivo</w:t>
      </w:r>
      <w:r w:rsidR="0078354D" w:rsidRPr="0091002B">
        <w:rPr>
          <w:rFonts w:ascii="Arial" w:hAnsi="Arial" w:cs="Arial"/>
          <w:color w:val="000000" w:themeColor="text1"/>
          <w:sz w:val="22"/>
          <w:szCs w:val="22"/>
        </w:rPr>
        <w:t xml:space="preserve">. Os métodos são de fazer uma interface física (Primo) ou uma interface virtual na tela do computador (Lego </w:t>
      </w:r>
      <w:proofErr w:type="spellStart"/>
      <w:r w:rsidR="0078354D" w:rsidRPr="0091002B">
        <w:rPr>
          <w:rFonts w:ascii="Arial" w:hAnsi="Arial" w:cs="Arial"/>
          <w:color w:val="000000" w:themeColor="text1"/>
          <w:sz w:val="22"/>
          <w:szCs w:val="22"/>
        </w:rPr>
        <w:t>Mindstorms</w:t>
      </w:r>
      <w:proofErr w:type="spellEnd"/>
      <w:r w:rsidR="0078354D" w:rsidRPr="0091002B">
        <w:rPr>
          <w:rFonts w:ascii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="0078354D" w:rsidRPr="0091002B">
        <w:rPr>
          <w:rFonts w:ascii="Arial" w:hAnsi="Arial" w:cs="Arial"/>
          <w:color w:val="000000" w:themeColor="text1"/>
          <w:sz w:val="22"/>
          <w:szCs w:val="22"/>
        </w:rPr>
        <w:t>Linkbot</w:t>
      </w:r>
      <w:proofErr w:type="spellEnd"/>
      <w:r w:rsidR="0078354D" w:rsidRPr="0091002B">
        <w:rPr>
          <w:rFonts w:ascii="Arial" w:hAnsi="Arial" w:cs="Arial"/>
          <w:color w:val="000000" w:themeColor="text1"/>
          <w:sz w:val="22"/>
          <w:szCs w:val="22"/>
        </w:rPr>
        <w:t>, EZ-</w:t>
      </w:r>
      <w:proofErr w:type="spellStart"/>
      <w:r w:rsidR="0078354D" w:rsidRPr="0091002B">
        <w:rPr>
          <w:rFonts w:ascii="Arial" w:hAnsi="Arial" w:cs="Arial"/>
          <w:color w:val="000000" w:themeColor="text1"/>
          <w:sz w:val="22"/>
          <w:szCs w:val="22"/>
        </w:rPr>
        <w:t>Robot</w:t>
      </w:r>
      <w:proofErr w:type="spellEnd"/>
      <w:r w:rsidR="0078354D" w:rsidRPr="0091002B">
        <w:rPr>
          <w:rFonts w:ascii="Arial" w:hAnsi="Arial" w:cs="Arial"/>
          <w:color w:val="000000" w:themeColor="text1"/>
          <w:sz w:val="22"/>
          <w:szCs w:val="22"/>
        </w:rPr>
        <w:t>, Play-I) para o controle do robô. E uma interface de fácil entendimento para o público alvo.</w:t>
      </w:r>
      <w:r w:rsidR="0091002B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78354D" w:rsidRPr="0091002B">
        <w:rPr>
          <w:rFonts w:ascii="Arial" w:hAnsi="Arial" w:cs="Arial"/>
          <w:color w:val="000000" w:themeColor="text1"/>
          <w:sz w:val="22"/>
          <w:szCs w:val="22"/>
        </w:rPr>
        <w:t>Entretanto todos tem um custo muito elevado</w:t>
      </w:r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>, o</w:t>
      </w:r>
      <w:r w:rsidR="0091002B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782B74">
        <w:rPr>
          <w:rFonts w:ascii="Arial" w:hAnsi="Arial" w:cs="Arial"/>
          <w:color w:val="000000" w:themeColor="text1"/>
          <w:sz w:val="22"/>
          <w:szCs w:val="22"/>
        </w:rPr>
        <w:t>que dificulta</w:t>
      </w:r>
      <w:r w:rsidR="0078354D" w:rsidRPr="0091002B">
        <w:rPr>
          <w:rFonts w:ascii="Arial" w:hAnsi="Arial" w:cs="Arial"/>
          <w:color w:val="000000" w:themeColor="text1"/>
          <w:sz w:val="22"/>
          <w:szCs w:val="22"/>
        </w:rPr>
        <w:t xml:space="preserve"> a aquisição dos mesmos.</w:t>
      </w:r>
    </w:p>
    <w:p w14:paraId="5710467B" w14:textId="77777777" w:rsidR="00836073" w:rsidRDefault="00836073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1C07E5EA" w14:textId="02540361" w:rsidR="0031659E" w:rsidRPr="0031659E" w:rsidRDefault="0031659E" w:rsidP="009C4760">
      <w:pPr>
        <w:pStyle w:val="cabealho2"/>
        <w:tabs>
          <w:tab w:val="left" w:pos="1144"/>
        </w:tabs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9" w:name="_Toc405908447"/>
      <w:r>
        <w:rPr>
          <w:rFonts w:ascii="Arial" w:hAnsi="Arial" w:cs="Arial"/>
          <w:color w:val="000000" w:themeColor="text1"/>
          <w:sz w:val="22"/>
          <w:szCs w:val="22"/>
        </w:rPr>
        <w:t>Descrições e críticas especificas</w:t>
      </w:r>
      <w:bookmarkEnd w:id="9"/>
    </w:p>
    <w:p w14:paraId="266CB972" w14:textId="77777777" w:rsidR="00836073" w:rsidRDefault="00836073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6C12427A" w14:textId="32E8D837" w:rsidR="0031659E" w:rsidRPr="0031659E" w:rsidRDefault="0031659E" w:rsidP="009C4760">
      <w:pPr>
        <w:pStyle w:val="PargrafodaLista"/>
        <w:spacing w:after="0" w:line="360" w:lineRule="auto"/>
        <w:ind w:left="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 xml:space="preserve">Lego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Mindstorms</w:t>
      </w:r>
      <w:proofErr w:type="spellEnd"/>
    </w:p>
    <w:p w14:paraId="29BB8542" w14:textId="37BAD8D3" w:rsidR="0031659E" w:rsidRDefault="0031659E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  <w:t xml:space="preserve">A ferramenta da lego se utiliza de blocos de </w:t>
      </w:r>
      <w:r w:rsidR="00615E84">
        <w:rPr>
          <w:rFonts w:ascii="Arial" w:hAnsi="Arial" w:cs="Arial"/>
          <w:color w:val="000000" w:themeColor="text1"/>
          <w:sz w:val="22"/>
          <w:szCs w:val="22"/>
        </w:rPr>
        <w:t xml:space="preserve">periféricos (sensores de distância, motores, </w:t>
      </w:r>
      <w:r w:rsidR="009027BC">
        <w:rPr>
          <w:rFonts w:ascii="Arial" w:hAnsi="Arial" w:cs="Arial"/>
          <w:color w:val="000000" w:themeColor="text1"/>
          <w:sz w:val="22"/>
          <w:szCs w:val="22"/>
        </w:rPr>
        <w:t>etc.</w:t>
      </w:r>
      <w:r w:rsidR="00615E84">
        <w:rPr>
          <w:rFonts w:ascii="Arial" w:hAnsi="Arial" w:cs="Arial"/>
          <w:color w:val="000000" w:themeColor="text1"/>
          <w:sz w:val="22"/>
          <w:szCs w:val="22"/>
        </w:rPr>
        <w:t>)</w:t>
      </w:r>
      <w:r w:rsidR="00BA507B">
        <w:rPr>
          <w:rFonts w:ascii="Arial" w:hAnsi="Arial" w:cs="Arial"/>
          <w:color w:val="000000" w:themeColor="text1"/>
          <w:sz w:val="22"/>
          <w:szCs w:val="22"/>
        </w:rPr>
        <w:t>,</w:t>
      </w:r>
      <w:r>
        <w:rPr>
          <w:rFonts w:ascii="Arial" w:hAnsi="Arial" w:cs="Arial"/>
          <w:color w:val="000000" w:themeColor="text1"/>
          <w:sz w:val="22"/>
          <w:szCs w:val="22"/>
        </w:rPr>
        <w:t xml:space="preserve"> um bloco de controle</w:t>
      </w:r>
      <w:r w:rsidR="00BA507B">
        <w:rPr>
          <w:rFonts w:ascii="Arial" w:hAnsi="Arial" w:cs="Arial"/>
          <w:color w:val="000000" w:themeColor="text1"/>
          <w:sz w:val="22"/>
          <w:szCs w:val="22"/>
        </w:rPr>
        <w:t xml:space="preserve"> e </w:t>
      </w:r>
      <w:r w:rsidR="00615E84">
        <w:rPr>
          <w:rFonts w:ascii="Arial" w:hAnsi="Arial" w:cs="Arial"/>
          <w:color w:val="000000" w:themeColor="text1"/>
          <w:sz w:val="22"/>
          <w:szCs w:val="22"/>
        </w:rPr>
        <w:t>as peças tradicionais da empresa, que possibilitam uma infinidade de possibilidades para o usuário do sistema. A programação é feita através de uma interface no computador e transferida para o bloco de controle que por sua vez controla os periféricos.</w:t>
      </w:r>
    </w:p>
    <w:p w14:paraId="240A672A" w14:textId="5AC0D4EB" w:rsidR="00615E84" w:rsidRDefault="00615E84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  <w:t>A desvantagem do sistema da Lego é o custo, que é muito elevado.</w:t>
      </w:r>
    </w:p>
    <w:p w14:paraId="2F4DE7C2" w14:textId="77777777" w:rsidR="00615E84" w:rsidRDefault="00615E84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32B5143D" w14:textId="1E61B1B2" w:rsidR="00615E84" w:rsidRDefault="00615E84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>Primo</w:t>
      </w:r>
    </w:p>
    <w:p w14:paraId="6A13F6BF" w14:textId="31A1A27A" w:rsidR="003B682E" w:rsidRDefault="00615E84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  <w:t xml:space="preserve">O P.R.I.M.O. é um projeto open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source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 xml:space="preserve"> baseado em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Arduino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 xml:space="preserve"> e a inspiração para o meu projet</w:t>
      </w:r>
      <w:r w:rsidR="003B682E">
        <w:rPr>
          <w:rFonts w:ascii="Arial" w:hAnsi="Arial" w:cs="Arial"/>
          <w:color w:val="000000" w:themeColor="text1"/>
          <w:sz w:val="22"/>
          <w:szCs w:val="22"/>
        </w:rPr>
        <w:t xml:space="preserve">o. </w:t>
      </w:r>
      <w:r>
        <w:rPr>
          <w:rFonts w:ascii="Arial" w:hAnsi="Arial" w:cs="Arial"/>
          <w:color w:val="000000" w:themeColor="text1"/>
          <w:sz w:val="22"/>
          <w:szCs w:val="22"/>
        </w:rPr>
        <w:t xml:space="preserve">Ele consiste em um robô e uma interface de controle. O robô é simplesmente um carrinho com 2 rodas que recebe os comandos da interface de controle e os executa. A interface de controle </w:t>
      </w:r>
      <w:r w:rsidR="003B682E">
        <w:rPr>
          <w:rFonts w:ascii="Arial" w:hAnsi="Arial" w:cs="Arial"/>
          <w:color w:val="000000" w:themeColor="text1"/>
          <w:sz w:val="22"/>
          <w:szCs w:val="22"/>
        </w:rPr>
        <w:t>é uma caixa com orifícios em forma de fila nos quais são inseridos blocos de comando (Frente, Esquerda, Direita) e um botão de “Executar”. Quando o botão é pressionado a interface de controle manda as informações para o carrinho e o mesmo se movimenta de acordo.</w:t>
      </w:r>
    </w:p>
    <w:p w14:paraId="360F8813" w14:textId="3DBC4097" w:rsidR="003B682E" w:rsidRDefault="003B682E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lastRenderedPageBreak/>
        <w:tab/>
        <w:t>Além do custo elevado o sistema necessita de um conhecimento técnico para a montagem.</w:t>
      </w:r>
    </w:p>
    <w:p w14:paraId="7A06C362" w14:textId="77777777" w:rsidR="003B682E" w:rsidRDefault="003B682E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0758A5E9" w14:textId="20E2DF3D" w:rsidR="003B682E" w:rsidRDefault="003B682E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Linkbot</w:t>
      </w:r>
      <w:proofErr w:type="spellEnd"/>
    </w:p>
    <w:p w14:paraId="5F841B30" w14:textId="1DDDCBDE" w:rsidR="003B682E" w:rsidRDefault="003B682E" w:rsidP="009C4760">
      <w:pPr>
        <w:tabs>
          <w:tab w:val="left" w:pos="720"/>
          <w:tab w:val="left" w:pos="1381"/>
          <w:tab w:val="left" w:pos="4557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Linkbot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 xml:space="preserve"> é um </w:t>
      </w:r>
      <w:r w:rsidR="00782B74">
        <w:rPr>
          <w:rFonts w:ascii="Arial" w:hAnsi="Arial" w:cs="Arial"/>
          <w:color w:val="000000" w:themeColor="text1"/>
          <w:sz w:val="22"/>
          <w:szCs w:val="22"/>
        </w:rPr>
        <w:t xml:space="preserve">robô modular feito para ser usado em escolas por </w:t>
      </w:r>
      <w:proofErr w:type="spellStart"/>
      <w:r w:rsidR="00782B74">
        <w:rPr>
          <w:rFonts w:ascii="Arial" w:hAnsi="Arial" w:cs="Arial"/>
          <w:color w:val="000000" w:themeColor="text1"/>
          <w:sz w:val="22"/>
          <w:szCs w:val="22"/>
        </w:rPr>
        <w:t>por</w:t>
      </w:r>
      <w:proofErr w:type="spellEnd"/>
      <w:r w:rsidR="00782B74">
        <w:rPr>
          <w:rFonts w:ascii="Arial" w:hAnsi="Arial" w:cs="Arial"/>
          <w:color w:val="000000" w:themeColor="text1"/>
          <w:sz w:val="22"/>
          <w:szCs w:val="22"/>
        </w:rPr>
        <w:t xml:space="preserve"> professores e alunos. Não requer nenhum tipo de montagem inclui software para a programação e </w:t>
      </w:r>
      <w:r w:rsidR="00131673">
        <w:rPr>
          <w:rFonts w:ascii="Arial" w:hAnsi="Arial" w:cs="Arial"/>
          <w:color w:val="000000" w:themeColor="text1"/>
          <w:sz w:val="22"/>
          <w:szCs w:val="22"/>
        </w:rPr>
        <w:t>pode ser usado sem nenhum tipo de programação adicional</w:t>
      </w:r>
    </w:p>
    <w:p w14:paraId="19F3EF33" w14:textId="1849220D" w:rsidR="0031659E" w:rsidRDefault="009027BC" w:rsidP="009C4760">
      <w:pPr>
        <w:tabs>
          <w:tab w:val="left" w:pos="720"/>
          <w:tab w:val="left" w:pos="1381"/>
          <w:tab w:val="left" w:pos="4557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  <w:t xml:space="preserve">Entretanto o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Linkbot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 xml:space="preserve"> é um projeto proprietário e com isso não existe possibilidade de fácil expansão do projeto sem a compra dos produtos da própria loja da empresa e com o custo elevado das expansões e do robô em si.</w:t>
      </w:r>
    </w:p>
    <w:p w14:paraId="0FC1C903" w14:textId="77777777" w:rsidR="009027BC" w:rsidRDefault="009027BC" w:rsidP="009C4760">
      <w:pPr>
        <w:tabs>
          <w:tab w:val="left" w:pos="720"/>
          <w:tab w:val="left" w:pos="1381"/>
          <w:tab w:val="left" w:pos="4557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48AC1BC6" w14:textId="1D67C5DE" w:rsidR="009027BC" w:rsidRDefault="009027BC" w:rsidP="009C4760">
      <w:pPr>
        <w:tabs>
          <w:tab w:val="left" w:pos="720"/>
          <w:tab w:val="left" w:pos="1381"/>
          <w:tab w:val="left" w:pos="4557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EZ-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Robot</w:t>
      </w:r>
      <w:proofErr w:type="spellEnd"/>
    </w:p>
    <w:p w14:paraId="28219CB1" w14:textId="1DCB51C3" w:rsidR="009027BC" w:rsidRDefault="009027BC" w:rsidP="009C4760">
      <w:pPr>
        <w:tabs>
          <w:tab w:val="left" w:pos="720"/>
          <w:tab w:val="left" w:pos="1381"/>
          <w:tab w:val="left" w:pos="4557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  <w:t>O EZ-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Robot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 xml:space="preserve"> é outra inspiração para o meu projeto, consiste em periféricos (sensores, motores, etc.) e uma unidade central que faz o controle dos mesmos. </w:t>
      </w:r>
      <w:r w:rsidR="008263CC">
        <w:rPr>
          <w:rFonts w:ascii="Arial" w:hAnsi="Arial" w:cs="Arial"/>
          <w:color w:val="000000" w:themeColor="text1"/>
          <w:sz w:val="22"/>
          <w:szCs w:val="22"/>
        </w:rPr>
        <w:t xml:space="preserve">A programação pode ser feita através de um computador ou pode-se controlar o robô através de um </w:t>
      </w:r>
      <w:proofErr w:type="spellStart"/>
      <w:r w:rsidR="008263CC">
        <w:rPr>
          <w:rFonts w:ascii="Arial" w:hAnsi="Arial" w:cs="Arial"/>
          <w:color w:val="000000" w:themeColor="text1"/>
          <w:sz w:val="22"/>
          <w:szCs w:val="22"/>
        </w:rPr>
        <w:t>tablet</w:t>
      </w:r>
      <w:proofErr w:type="spellEnd"/>
      <w:r w:rsidR="008263CC">
        <w:rPr>
          <w:rFonts w:ascii="Arial" w:hAnsi="Arial" w:cs="Arial"/>
          <w:color w:val="000000" w:themeColor="text1"/>
          <w:sz w:val="22"/>
          <w:szCs w:val="22"/>
        </w:rPr>
        <w:t xml:space="preserve"> ou smartphone.</w:t>
      </w:r>
    </w:p>
    <w:p w14:paraId="161CF058" w14:textId="559DD7AE" w:rsidR="009027BC" w:rsidRDefault="009027BC" w:rsidP="009C4760">
      <w:pPr>
        <w:tabs>
          <w:tab w:val="left" w:pos="720"/>
          <w:tab w:val="left" w:pos="1381"/>
          <w:tab w:val="left" w:pos="4557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  <w:t xml:space="preserve">Além do custo elevado do kit principal, pode-se comprar peças avulso, entretanto como o sistema é proprietário não há forma de fácil expansão do </w:t>
      </w:r>
      <w:r w:rsidR="008263CC">
        <w:rPr>
          <w:rFonts w:ascii="Arial" w:hAnsi="Arial" w:cs="Arial"/>
          <w:color w:val="000000" w:themeColor="text1"/>
          <w:sz w:val="22"/>
          <w:szCs w:val="22"/>
        </w:rPr>
        <w:t>sistema.</w:t>
      </w:r>
    </w:p>
    <w:p w14:paraId="4A4BB64F" w14:textId="77777777" w:rsidR="008263CC" w:rsidRDefault="008263CC" w:rsidP="009C4760">
      <w:pPr>
        <w:tabs>
          <w:tab w:val="left" w:pos="720"/>
          <w:tab w:val="left" w:pos="1381"/>
          <w:tab w:val="left" w:pos="4557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6D6D5F36" w14:textId="11BA4D09" w:rsidR="009027BC" w:rsidRDefault="008263CC" w:rsidP="009C4760">
      <w:pPr>
        <w:tabs>
          <w:tab w:val="left" w:pos="720"/>
          <w:tab w:val="left" w:pos="1381"/>
          <w:tab w:val="left" w:pos="4557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Play-I</w:t>
      </w:r>
    </w:p>
    <w:p w14:paraId="332A1661" w14:textId="786EDE44" w:rsidR="008263CC" w:rsidRDefault="008263CC" w:rsidP="009C4760">
      <w:pPr>
        <w:tabs>
          <w:tab w:val="left" w:pos="720"/>
          <w:tab w:val="left" w:pos="1381"/>
          <w:tab w:val="left" w:pos="4557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  <w:t xml:space="preserve">O Play-I é muito similar ao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Linkbot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>. Com a diferença de que, igualmente ao EZ-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Robot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 xml:space="preserve"> ele pode ser controlado por um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tablet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 xml:space="preserve"> ou smartphone e também é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customizavel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6AD148C7" w14:textId="79E1F001" w:rsidR="008263CC" w:rsidRDefault="008263CC" w:rsidP="009C4760">
      <w:pPr>
        <w:tabs>
          <w:tab w:val="left" w:pos="720"/>
          <w:tab w:val="left" w:pos="1381"/>
          <w:tab w:val="left" w:pos="4557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ab/>
        <w:t>Dentre todos os projetos o Play-I é o de menor custo mas também é o de menor probabilidade de programação e expansão.</w:t>
      </w:r>
    </w:p>
    <w:p w14:paraId="70A96558" w14:textId="77777777" w:rsidR="008263CC" w:rsidRPr="0091002B" w:rsidRDefault="008263CC" w:rsidP="009C4760">
      <w:pPr>
        <w:tabs>
          <w:tab w:val="left" w:pos="720"/>
          <w:tab w:val="left" w:pos="1381"/>
          <w:tab w:val="left" w:pos="4557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6D000D1B" w14:textId="77777777" w:rsidR="00717998" w:rsidRPr="0091002B" w:rsidRDefault="00717998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10" w:name="_Toc405908448"/>
      <w:r w:rsidRPr="0091002B">
        <w:rPr>
          <w:rFonts w:ascii="Arial" w:hAnsi="Arial" w:cs="Arial"/>
          <w:color w:val="000000" w:themeColor="text1"/>
          <w:sz w:val="22"/>
          <w:szCs w:val="22"/>
        </w:rPr>
        <w:t>Conceitos relacionados</w:t>
      </w:r>
      <w:bookmarkEnd w:id="10"/>
    </w:p>
    <w:p w14:paraId="3603B7F9" w14:textId="77777777" w:rsidR="004A1413" w:rsidRPr="0091002B" w:rsidRDefault="0078354D" w:rsidP="009C4760">
      <w:pPr>
        <w:pStyle w:val="PargrafodaLista"/>
        <w:numPr>
          <w:ilvl w:val="0"/>
          <w:numId w:val="9"/>
        </w:numPr>
        <w:spacing w:after="0" w:line="360" w:lineRule="auto"/>
        <w:ind w:left="0" w:firstLine="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>Programação</w:t>
      </w:r>
      <w:r w:rsidR="004A1413" w:rsidRPr="0091002B">
        <w:rPr>
          <w:rFonts w:ascii="Arial" w:hAnsi="Arial" w:cs="Arial"/>
          <w:color w:val="000000" w:themeColor="text1"/>
          <w:sz w:val="22"/>
          <w:szCs w:val="22"/>
        </w:rPr>
        <w:t xml:space="preserve"> dos </w:t>
      </w:r>
      <w:proofErr w:type="gramStart"/>
      <w:r w:rsidR="004A1413" w:rsidRPr="0091002B">
        <w:rPr>
          <w:rFonts w:ascii="Arial" w:hAnsi="Arial" w:cs="Arial"/>
          <w:color w:val="000000" w:themeColor="text1"/>
          <w:sz w:val="22"/>
          <w:szCs w:val="22"/>
        </w:rPr>
        <w:t>micro controladores</w:t>
      </w:r>
      <w:proofErr w:type="gramEnd"/>
      <w:r w:rsidR="004A1413" w:rsidRPr="0091002B">
        <w:rPr>
          <w:rFonts w:ascii="Arial" w:hAnsi="Arial" w:cs="Arial"/>
          <w:color w:val="000000" w:themeColor="text1"/>
          <w:sz w:val="22"/>
          <w:szCs w:val="22"/>
        </w:rPr>
        <w:t>;</w:t>
      </w:r>
    </w:p>
    <w:p w14:paraId="47B5AC57" w14:textId="77777777" w:rsidR="004A1413" w:rsidRPr="0091002B" w:rsidRDefault="004A1413" w:rsidP="009C4760">
      <w:pPr>
        <w:pStyle w:val="PargrafodaLista"/>
        <w:numPr>
          <w:ilvl w:val="0"/>
          <w:numId w:val="9"/>
        </w:numPr>
        <w:spacing w:after="0" w:line="360" w:lineRule="auto"/>
        <w:ind w:left="0" w:firstLine="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>Mecânica dos motores;</w:t>
      </w:r>
    </w:p>
    <w:p w14:paraId="1FA15A20" w14:textId="77777777" w:rsidR="004A1413" w:rsidRPr="0091002B" w:rsidRDefault="004A1413" w:rsidP="009C4760">
      <w:pPr>
        <w:pStyle w:val="PargrafodaLista"/>
        <w:numPr>
          <w:ilvl w:val="0"/>
          <w:numId w:val="9"/>
        </w:numPr>
        <w:spacing w:after="0" w:line="360" w:lineRule="auto"/>
        <w:ind w:left="0" w:firstLine="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>Programação das interfaces;</w:t>
      </w:r>
    </w:p>
    <w:p w14:paraId="0C0B5346" w14:textId="77777777" w:rsidR="004A1413" w:rsidRPr="0091002B" w:rsidRDefault="004A1413" w:rsidP="009C4760">
      <w:pPr>
        <w:pStyle w:val="PargrafodaLista"/>
        <w:numPr>
          <w:ilvl w:val="0"/>
          <w:numId w:val="9"/>
        </w:numPr>
        <w:spacing w:after="0" w:line="360" w:lineRule="auto"/>
        <w:ind w:left="0" w:firstLine="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>Criação de uma linguagem para uso na interface;</w:t>
      </w:r>
    </w:p>
    <w:p w14:paraId="29864925" w14:textId="77777777" w:rsidR="004A1413" w:rsidRPr="0091002B" w:rsidRDefault="004A1413" w:rsidP="009C4760">
      <w:pPr>
        <w:pStyle w:val="PargrafodaLista"/>
        <w:numPr>
          <w:ilvl w:val="0"/>
          <w:numId w:val="9"/>
        </w:numPr>
        <w:spacing w:after="0" w:line="360" w:lineRule="auto"/>
        <w:ind w:left="0" w:firstLine="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>Pesquisa com o público alvo.</w:t>
      </w:r>
    </w:p>
    <w:p w14:paraId="1FB0EA6F" w14:textId="77777777" w:rsidR="002B4A2E" w:rsidRPr="0091002B" w:rsidRDefault="002B4A2E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br w:type="page"/>
      </w:r>
    </w:p>
    <w:p w14:paraId="611E5D91" w14:textId="44A08A0E" w:rsidR="00DA19B6" w:rsidRPr="009C4760" w:rsidRDefault="002B4A2E" w:rsidP="009C4760">
      <w:pPr>
        <w:pStyle w:val="cabealho1"/>
        <w:tabs>
          <w:tab w:val="center" w:pos="3968"/>
        </w:tabs>
        <w:spacing w:after="0" w:line="360" w:lineRule="auto"/>
        <w:rPr>
          <w:rFonts w:ascii="Arial" w:hAnsi="Arial" w:cs="Arial"/>
          <w:color w:val="000000" w:themeColor="text1"/>
          <w:sz w:val="32"/>
          <w:szCs w:val="22"/>
        </w:rPr>
      </w:pPr>
      <w:bookmarkStart w:id="11" w:name="_Toc405908449"/>
      <w:r w:rsidRPr="009C4760">
        <w:rPr>
          <w:rFonts w:ascii="Arial" w:hAnsi="Arial" w:cs="Arial"/>
          <w:color w:val="000000" w:themeColor="text1"/>
          <w:sz w:val="32"/>
          <w:szCs w:val="22"/>
        </w:rPr>
        <w:lastRenderedPageBreak/>
        <w:t>Proposta e objetivos do trabalho</w:t>
      </w:r>
      <w:bookmarkEnd w:id="11"/>
    </w:p>
    <w:p w14:paraId="6CA087BF" w14:textId="77777777" w:rsidR="0091002B" w:rsidRPr="0091002B" w:rsidRDefault="0091002B" w:rsidP="009C4760">
      <w:pPr>
        <w:spacing w:after="0" w:line="360" w:lineRule="auto"/>
      </w:pPr>
    </w:p>
    <w:p w14:paraId="64F87B2F" w14:textId="77777777" w:rsidR="002B4A2E" w:rsidRPr="0091002B" w:rsidRDefault="00717998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12" w:name="_Toc405908450"/>
      <w:r w:rsidRPr="0091002B">
        <w:rPr>
          <w:rFonts w:ascii="Arial" w:hAnsi="Arial" w:cs="Arial"/>
          <w:color w:val="000000" w:themeColor="text1"/>
          <w:sz w:val="22"/>
          <w:szCs w:val="22"/>
        </w:rPr>
        <w:t>Descrição da solução</w:t>
      </w:r>
      <w:bookmarkEnd w:id="12"/>
    </w:p>
    <w:p w14:paraId="2B9AAF6A" w14:textId="56B8C152" w:rsidR="00DA19B6" w:rsidRPr="0091002B" w:rsidRDefault="004A1413" w:rsidP="009C4760">
      <w:pPr>
        <w:tabs>
          <w:tab w:val="left" w:pos="720"/>
          <w:tab w:val="left" w:pos="2595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ab/>
      </w:r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>Desenvolver uma ferramenta que possibilite e</w:t>
      </w:r>
      <w:r w:rsidR="00DB0B15" w:rsidRPr="0091002B">
        <w:rPr>
          <w:rFonts w:ascii="Arial" w:hAnsi="Arial" w:cs="Arial"/>
          <w:color w:val="000000" w:themeColor="text1"/>
          <w:sz w:val="22"/>
          <w:szCs w:val="22"/>
        </w:rPr>
        <w:t>nsinar a crianças de 5 a 8 anos conceitos de l</w:t>
      </w:r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>ó</w:t>
      </w:r>
      <w:r w:rsidR="00DB0B15" w:rsidRPr="0091002B">
        <w:rPr>
          <w:rFonts w:ascii="Arial" w:hAnsi="Arial" w:cs="Arial"/>
          <w:color w:val="000000" w:themeColor="text1"/>
          <w:sz w:val="22"/>
          <w:szCs w:val="22"/>
        </w:rPr>
        <w:t>gica</w:t>
      </w:r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 xml:space="preserve"> e</w:t>
      </w:r>
      <w:r w:rsidR="00DB0B15" w:rsidRPr="0091002B">
        <w:rPr>
          <w:rFonts w:ascii="Arial" w:hAnsi="Arial" w:cs="Arial"/>
          <w:color w:val="000000" w:themeColor="text1"/>
          <w:sz w:val="22"/>
          <w:szCs w:val="22"/>
        </w:rPr>
        <w:t xml:space="preserve"> programação </w:t>
      </w:r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 xml:space="preserve">através da movimentação de </w:t>
      </w:r>
      <w:r w:rsidR="00DB0B15" w:rsidRPr="0091002B">
        <w:rPr>
          <w:rFonts w:ascii="Arial" w:hAnsi="Arial" w:cs="Arial"/>
          <w:color w:val="000000" w:themeColor="text1"/>
          <w:sz w:val="22"/>
          <w:szCs w:val="22"/>
        </w:rPr>
        <w:t xml:space="preserve">um carro robô com rodas que recebe sinais via </w:t>
      </w:r>
      <w:r w:rsidR="001D0873">
        <w:rPr>
          <w:rFonts w:ascii="Arial" w:hAnsi="Arial" w:cs="Arial"/>
          <w:color w:val="000000" w:themeColor="text1"/>
          <w:sz w:val="22"/>
          <w:szCs w:val="22"/>
        </w:rPr>
        <w:t>B</w:t>
      </w:r>
      <w:r w:rsidR="00DB0B15" w:rsidRPr="0091002B">
        <w:rPr>
          <w:rFonts w:ascii="Arial" w:hAnsi="Arial" w:cs="Arial"/>
          <w:color w:val="000000" w:themeColor="text1"/>
          <w:sz w:val="22"/>
          <w:szCs w:val="22"/>
        </w:rPr>
        <w:t>luetooth de uma central.</w:t>
      </w:r>
    </w:p>
    <w:p w14:paraId="68483A37" w14:textId="600623F0" w:rsidR="00717998" w:rsidRPr="0091002B" w:rsidRDefault="00DB0B15" w:rsidP="009C4760">
      <w:pPr>
        <w:tabs>
          <w:tab w:val="left" w:pos="720"/>
          <w:tab w:val="left" w:pos="2595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ab/>
        <w:t xml:space="preserve">Esta central por sua vez é uma </w:t>
      </w:r>
      <w:r w:rsidR="0066530F" w:rsidRPr="0091002B">
        <w:rPr>
          <w:rFonts w:ascii="Arial" w:hAnsi="Arial" w:cs="Arial"/>
          <w:color w:val="000000" w:themeColor="text1"/>
          <w:sz w:val="22"/>
          <w:szCs w:val="22"/>
        </w:rPr>
        <w:t>“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caixa</w:t>
      </w:r>
      <w:r w:rsidR="0066530F" w:rsidRPr="0091002B">
        <w:rPr>
          <w:rFonts w:ascii="Arial" w:hAnsi="Arial" w:cs="Arial"/>
          <w:color w:val="000000" w:themeColor="text1"/>
          <w:sz w:val="22"/>
          <w:szCs w:val="22"/>
        </w:rPr>
        <w:t>”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dividida em duas seções </w:t>
      </w:r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 xml:space="preserve">e 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a criança passa comandos a ela através de blocos colocados </w:t>
      </w:r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>sob a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mesma. Esses blocos são os comandos de “frente”, “esquerda”, “direita” e “função”. A primeira seção consiste de uma sequência ou “fila” de slots consecutivos, na qual se pode colocar todos os blocos. Na segunda </w:t>
      </w:r>
      <w:r w:rsidR="00E507FA" w:rsidRPr="0091002B">
        <w:rPr>
          <w:rFonts w:ascii="Arial" w:hAnsi="Arial" w:cs="Arial"/>
          <w:color w:val="000000" w:themeColor="text1"/>
          <w:sz w:val="22"/>
          <w:szCs w:val="22"/>
        </w:rPr>
        <w:t xml:space="preserve">define-se os comandos 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de “frente”, “esquerda” e “direita</w:t>
      </w:r>
      <w:r w:rsidR="00E507FA" w:rsidRPr="0091002B">
        <w:rPr>
          <w:rFonts w:ascii="Arial" w:hAnsi="Arial" w:cs="Arial"/>
          <w:color w:val="000000" w:themeColor="text1"/>
          <w:sz w:val="22"/>
          <w:szCs w:val="22"/>
        </w:rPr>
        <w:t>” para os blocos de “função” colocados na primeira seção.</w:t>
      </w:r>
    </w:p>
    <w:p w14:paraId="35EE3F7A" w14:textId="77777777" w:rsidR="00E507FA" w:rsidRPr="0091002B" w:rsidRDefault="00E507FA" w:rsidP="009C4760">
      <w:pPr>
        <w:tabs>
          <w:tab w:val="left" w:pos="720"/>
          <w:tab w:val="left" w:pos="2595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1005E997" w14:textId="2B6F8D60" w:rsidR="00717998" w:rsidRPr="0091002B" w:rsidRDefault="00717998" w:rsidP="009C4760">
      <w:pPr>
        <w:pStyle w:val="cabealho2"/>
        <w:tabs>
          <w:tab w:val="center" w:pos="3968"/>
        </w:tabs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13" w:name="_Toc405908451"/>
      <w:r w:rsidRPr="0091002B">
        <w:rPr>
          <w:rFonts w:ascii="Arial" w:hAnsi="Arial" w:cs="Arial"/>
          <w:color w:val="000000" w:themeColor="text1"/>
          <w:sz w:val="22"/>
          <w:szCs w:val="22"/>
        </w:rPr>
        <w:t>Objetivos específicos</w:t>
      </w:r>
      <w:bookmarkEnd w:id="13"/>
    </w:p>
    <w:p w14:paraId="4DDEF728" w14:textId="4455C7C4" w:rsidR="00736D90" w:rsidRPr="0091002B" w:rsidRDefault="00E507FA" w:rsidP="009C4760">
      <w:pPr>
        <w:tabs>
          <w:tab w:val="left" w:pos="720"/>
          <w:tab w:val="left" w:pos="2880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ab/>
      </w:r>
      <w:r w:rsidR="00736D90" w:rsidRPr="0091002B">
        <w:rPr>
          <w:rFonts w:ascii="Arial" w:hAnsi="Arial" w:cs="Arial"/>
          <w:color w:val="000000" w:themeColor="text1"/>
          <w:sz w:val="22"/>
          <w:szCs w:val="22"/>
        </w:rPr>
        <w:t>Desenvolver um sistema de aprendizado de lógica</w:t>
      </w:r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 xml:space="preserve"> e</w:t>
      </w:r>
      <w:r w:rsidR="00736D90" w:rsidRPr="0091002B">
        <w:rPr>
          <w:rFonts w:ascii="Arial" w:hAnsi="Arial" w:cs="Arial"/>
          <w:color w:val="000000" w:themeColor="text1"/>
          <w:sz w:val="22"/>
          <w:szCs w:val="22"/>
        </w:rPr>
        <w:t xml:space="preserve"> programação para crianças de 5 a 8 anos de idade.</w:t>
      </w:r>
    </w:p>
    <w:p w14:paraId="414F1FA1" w14:textId="428F91C0" w:rsidR="00E541FE" w:rsidRDefault="0066530F" w:rsidP="009C4760">
      <w:pPr>
        <w:spacing w:after="0" w:line="360" w:lineRule="auto"/>
        <w:ind w:firstLine="72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Vou utilizar uma plataforma aberta de desenvolvimento para </w:t>
      </w:r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 xml:space="preserve">sistemas 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embarcados chamada </w:t>
      </w:r>
      <w:proofErr w:type="spellStart"/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>A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rdu</w:t>
      </w:r>
      <w:r w:rsidR="008C4E2F">
        <w:rPr>
          <w:rFonts w:ascii="Arial" w:hAnsi="Arial" w:cs="Arial"/>
          <w:color w:val="000000" w:themeColor="text1"/>
          <w:sz w:val="22"/>
          <w:szCs w:val="22"/>
        </w:rPr>
        <w:t>i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no</w:t>
      </w:r>
      <w:proofErr w:type="spellEnd"/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. </w:t>
      </w:r>
    </w:p>
    <w:p w14:paraId="496B12C8" w14:textId="705C4BC8" w:rsidR="0066530F" w:rsidRPr="0091002B" w:rsidRDefault="0066530F" w:rsidP="009C4760">
      <w:pPr>
        <w:spacing w:after="0" w:line="360" w:lineRule="auto"/>
        <w:ind w:firstLine="72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O robô consiste em: Um </w:t>
      </w:r>
      <w:proofErr w:type="spellStart"/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>A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rdu</w:t>
      </w:r>
      <w:r w:rsidR="008C4E2F">
        <w:rPr>
          <w:rFonts w:ascii="Arial" w:hAnsi="Arial" w:cs="Arial"/>
          <w:color w:val="000000" w:themeColor="text1"/>
          <w:sz w:val="22"/>
          <w:szCs w:val="22"/>
        </w:rPr>
        <w:t>i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no</w:t>
      </w:r>
      <w:proofErr w:type="spellEnd"/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p</w:t>
      </w:r>
      <w:r w:rsidR="008C4E2F">
        <w:rPr>
          <w:rFonts w:ascii="Arial" w:hAnsi="Arial" w:cs="Arial"/>
          <w:color w:val="000000" w:themeColor="text1"/>
          <w:sz w:val="22"/>
          <w:szCs w:val="22"/>
        </w:rPr>
        <w:t>ara fazer o controle, um rádio B</w:t>
      </w:r>
      <w:r w:rsidR="001D0873">
        <w:rPr>
          <w:rFonts w:ascii="Arial" w:hAnsi="Arial" w:cs="Arial"/>
          <w:color w:val="000000" w:themeColor="text1"/>
          <w:sz w:val="22"/>
          <w:szCs w:val="22"/>
        </w:rPr>
        <w:t>luetooth, 4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motores um para cada roda, 4 rodas e uma bateria para energia. </w:t>
      </w:r>
    </w:p>
    <w:p w14:paraId="2BBC6C62" w14:textId="3E5565C9" w:rsidR="0066530F" w:rsidRPr="0091002B" w:rsidRDefault="0066530F" w:rsidP="009C4760">
      <w:pPr>
        <w:spacing w:after="0" w:line="360" w:lineRule="auto"/>
        <w:ind w:firstLine="720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A caixa central consiste </w:t>
      </w:r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 xml:space="preserve">de 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um </w:t>
      </w:r>
      <w:proofErr w:type="spellStart"/>
      <w:r w:rsidR="00F31BE7" w:rsidRPr="0091002B">
        <w:rPr>
          <w:rFonts w:ascii="Arial" w:hAnsi="Arial" w:cs="Arial"/>
          <w:color w:val="000000" w:themeColor="text1"/>
          <w:sz w:val="22"/>
          <w:szCs w:val="22"/>
        </w:rPr>
        <w:t>A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rdu</w:t>
      </w:r>
      <w:r w:rsidR="008C4E2F">
        <w:rPr>
          <w:rFonts w:ascii="Arial" w:hAnsi="Arial" w:cs="Arial"/>
          <w:color w:val="000000" w:themeColor="text1"/>
          <w:sz w:val="22"/>
          <w:szCs w:val="22"/>
        </w:rPr>
        <w:t>i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>no</w:t>
      </w:r>
      <w:proofErr w:type="spellEnd"/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para receber os comando</w:t>
      </w:r>
      <w:r w:rsidR="008C4E2F">
        <w:rPr>
          <w:rFonts w:ascii="Arial" w:hAnsi="Arial" w:cs="Arial"/>
          <w:color w:val="000000" w:themeColor="text1"/>
          <w:sz w:val="22"/>
          <w:szCs w:val="22"/>
        </w:rPr>
        <w:t>s e enviar através de um rádio B</w:t>
      </w:r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luetooth para o robô, </w:t>
      </w:r>
      <w:r w:rsidR="00A76725" w:rsidRPr="0091002B">
        <w:rPr>
          <w:rFonts w:ascii="Arial" w:hAnsi="Arial" w:cs="Arial"/>
          <w:color w:val="000000" w:themeColor="text1"/>
          <w:sz w:val="22"/>
          <w:szCs w:val="22"/>
        </w:rPr>
        <w:t>uma série de sensores de resistência formando uma fila de comandos na qual são inseridos</w:t>
      </w:r>
      <w:r w:rsidR="00A53879" w:rsidRPr="0091002B">
        <w:rPr>
          <w:rFonts w:ascii="Arial" w:hAnsi="Arial" w:cs="Arial"/>
          <w:color w:val="000000" w:themeColor="text1"/>
          <w:sz w:val="22"/>
          <w:szCs w:val="22"/>
        </w:rPr>
        <w:t xml:space="preserve"> os</w:t>
      </w:r>
      <w:r w:rsidR="00A76725" w:rsidRPr="0091002B">
        <w:rPr>
          <w:rFonts w:ascii="Arial" w:hAnsi="Arial" w:cs="Arial"/>
          <w:color w:val="000000" w:themeColor="text1"/>
          <w:sz w:val="22"/>
          <w:szCs w:val="22"/>
        </w:rPr>
        <w:t xml:space="preserve"> blocos</w:t>
      </w:r>
      <w:r w:rsidR="00A53879" w:rsidRPr="0091002B">
        <w:rPr>
          <w:rFonts w:ascii="Arial" w:hAnsi="Arial" w:cs="Arial"/>
          <w:color w:val="000000" w:themeColor="text1"/>
          <w:sz w:val="22"/>
          <w:szCs w:val="22"/>
        </w:rPr>
        <w:t xml:space="preserve"> de comando que possuem </w:t>
      </w:r>
      <w:r w:rsidR="00A76725" w:rsidRPr="0091002B">
        <w:rPr>
          <w:rFonts w:ascii="Arial" w:hAnsi="Arial" w:cs="Arial"/>
          <w:color w:val="000000" w:themeColor="text1"/>
          <w:sz w:val="22"/>
          <w:szCs w:val="22"/>
        </w:rPr>
        <w:t>resistências</w:t>
      </w:r>
      <w:r w:rsidR="00A53879" w:rsidRPr="0091002B">
        <w:rPr>
          <w:rFonts w:ascii="Arial" w:hAnsi="Arial" w:cs="Arial"/>
          <w:color w:val="000000" w:themeColor="text1"/>
          <w:sz w:val="22"/>
          <w:szCs w:val="22"/>
        </w:rPr>
        <w:t>,</w:t>
      </w:r>
      <w:r w:rsidR="00A76725" w:rsidRPr="0091002B">
        <w:rPr>
          <w:rFonts w:ascii="Arial" w:hAnsi="Arial" w:cs="Arial"/>
          <w:color w:val="000000" w:themeColor="text1"/>
          <w:sz w:val="22"/>
          <w:szCs w:val="22"/>
        </w:rPr>
        <w:t xml:space="preserve"> distintas cada qual representando um comando</w:t>
      </w:r>
      <w:r w:rsidR="00A53879" w:rsidRPr="0091002B">
        <w:rPr>
          <w:rFonts w:ascii="Arial" w:hAnsi="Arial" w:cs="Arial"/>
          <w:color w:val="000000" w:themeColor="text1"/>
          <w:sz w:val="22"/>
          <w:szCs w:val="22"/>
        </w:rPr>
        <w:t>,</w:t>
      </w:r>
      <w:r w:rsidR="00A76725" w:rsidRPr="0091002B">
        <w:rPr>
          <w:rFonts w:ascii="Arial" w:hAnsi="Arial" w:cs="Arial"/>
          <w:color w:val="000000" w:themeColor="text1"/>
          <w:sz w:val="22"/>
          <w:szCs w:val="22"/>
        </w:rPr>
        <w:t xml:space="preserve"> para o robô seguir </w:t>
      </w:r>
      <w:r w:rsidR="00A53879" w:rsidRPr="0091002B">
        <w:rPr>
          <w:rFonts w:ascii="Arial" w:hAnsi="Arial" w:cs="Arial"/>
          <w:color w:val="000000" w:themeColor="text1"/>
          <w:sz w:val="22"/>
          <w:szCs w:val="22"/>
        </w:rPr>
        <w:t>e um conector</w:t>
      </w:r>
      <w:r w:rsidR="002D758A" w:rsidRPr="0091002B">
        <w:rPr>
          <w:rFonts w:ascii="Arial" w:hAnsi="Arial" w:cs="Arial"/>
          <w:color w:val="000000" w:themeColor="text1"/>
          <w:sz w:val="22"/>
          <w:szCs w:val="22"/>
        </w:rPr>
        <w:t xml:space="preserve"> de alimentação externa.</w:t>
      </w:r>
    </w:p>
    <w:p w14:paraId="7696AA63" w14:textId="77777777" w:rsidR="00717998" w:rsidRDefault="00717998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7DA67C9A" w14:textId="64C7C441" w:rsidR="001D0873" w:rsidRDefault="001D0873" w:rsidP="009C4760">
      <w:pPr>
        <w:pStyle w:val="cabealho2"/>
        <w:tabs>
          <w:tab w:val="center" w:pos="3968"/>
        </w:tabs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14" w:name="_Toc405908452"/>
      <w:r>
        <w:rPr>
          <w:rFonts w:ascii="Arial" w:hAnsi="Arial" w:cs="Arial"/>
          <w:color w:val="000000" w:themeColor="text1"/>
          <w:sz w:val="22"/>
          <w:szCs w:val="22"/>
        </w:rPr>
        <w:t>Melhorias buscadas</w:t>
      </w:r>
      <w:bookmarkEnd w:id="14"/>
    </w:p>
    <w:p w14:paraId="5EC0D484" w14:textId="675B5376" w:rsidR="001D0873" w:rsidRDefault="001D0873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  <w:t>Um dos objetivos principais do projeto é desenvolver um sistema que reuni e aprimora os pontos positivos dos projetos mencionados na seção “Estado da Arte” e ao mesmo tempo reduzir os custos relacionados.</w:t>
      </w:r>
    </w:p>
    <w:p w14:paraId="38CAD759" w14:textId="77777777" w:rsidR="009C4760" w:rsidRPr="001D0873" w:rsidRDefault="009C4760" w:rsidP="009C4760">
      <w:pPr>
        <w:spacing w:after="0" w:line="360" w:lineRule="auto"/>
        <w:rPr>
          <w:rFonts w:ascii="Arial" w:hAnsi="Arial" w:cs="Arial"/>
          <w:sz w:val="22"/>
        </w:rPr>
      </w:pPr>
    </w:p>
    <w:p w14:paraId="0D13A06A" w14:textId="77777777" w:rsidR="00717998" w:rsidRPr="0091002B" w:rsidRDefault="00717998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br w:type="page"/>
      </w:r>
    </w:p>
    <w:p w14:paraId="6BC13DFD" w14:textId="4E84C587" w:rsidR="008263CC" w:rsidRPr="009C4760" w:rsidRDefault="008263CC" w:rsidP="009C4760">
      <w:pPr>
        <w:pStyle w:val="cabealho1"/>
        <w:keepNext w:val="0"/>
        <w:keepLines w:val="0"/>
        <w:pageBreakBefore/>
        <w:spacing w:after="0" w:line="360" w:lineRule="auto"/>
        <w:rPr>
          <w:rFonts w:ascii="Arial" w:hAnsi="Arial" w:cs="Arial"/>
          <w:color w:val="000000" w:themeColor="text1"/>
          <w:sz w:val="32"/>
          <w:szCs w:val="22"/>
        </w:rPr>
      </w:pPr>
      <w:bookmarkStart w:id="15" w:name="_Toc405908453"/>
      <w:r w:rsidRPr="009C4760">
        <w:rPr>
          <w:rFonts w:ascii="Arial" w:hAnsi="Arial" w:cs="Arial"/>
          <w:color w:val="000000" w:themeColor="text1"/>
          <w:sz w:val="32"/>
          <w:szCs w:val="22"/>
        </w:rPr>
        <w:lastRenderedPageBreak/>
        <w:t>Atividades Realizadas</w:t>
      </w:r>
      <w:bookmarkEnd w:id="15"/>
    </w:p>
    <w:p w14:paraId="569ABBC3" w14:textId="77777777" w:rsidR="008263CC" w:rsidRDefault="008263CC" w:rsidP="009C4760">
      <w:pPr>
        <w:spacing w:after="0" w:line="360" w:lineRule="auto"/>
      </w:pPr>
    </w:p>
    <w:p w14:paraId="04CB6ABA" w14:textId="7FAD852D" w:rsidR="001D0873" w:rsidRPr="00CD721C" w:rsidRDefault="00564507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16" w:name="_Toc405908454"/>
      <w:r>
        <w:rPr>
          <w:rFonts w:ascii="Arial" w:hAnsi="Arial" w:cs="Arial"/>
          <w:color w:val="000000" w:themeColor="text1"/>
          <w:sz w:val="22"/>
          <w:szCs w:val="22"/>
        </w:rPr>
        <w:t>Estudos preliminares</w:t>
      </w:r>
      <w:bookmarkEnd w:id="16"/>
    </w:p>
    <w:p w14:paraId="5AE21854" w14:textId="40316786" w:rsidR="00564507" w:rsidRDefault="001D0873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  <w:t xml:space="preserve">Todos os ambientes e plataformas que estou usando no projeto eu já os conhecia. A plataforma </w:t>
      </w:r>
      <w:proofErr w:type="spellStart"/>
      <w:r>
        <w:rPr>
          <w:rFonts w:ascii="Arial" w:hAnsi="Arial" w:cs="Arial"/>
          <w:sz w:val="22"/>
        </w:rPr>
        <w:t>Arduino</w:t>
      </w:r>
      <w:proofErr w:type="spellEnd"/>
      <w:r>
        <w:rPr>
          <w:rFonts w:ascii="Arial" w:hAnsi="Arial" w:cs="Arial"/>
          <w:sz w:val="22"/>
        </w:rPr>
        <w:t xml:space="preserve">, por já ter </w:t>
      </w:r>
      <w:r w:rsidR="00DC4B83">
        <w:rPr>
          <w:rFonts w:ascii="Arial" w:hAnsi="Arial" w:cs="Arial"/>
          <w:sz w:val="22"/>
        </w:rPr>
        <w:t>trabalhado com ela em projetos anteriores</w:t>
      </w:r>
      <w:r>
        <w:rPr>
          <w:rFonts w:ascii="Arial" w:hAnsi="Arial" w:cs="Arial"/>
          <w:sz w:val="22"/>
        </w:rPr>
        <w:t xml:space="preserve">. E o ambiente de programação, que é o Windows 8.1 e o </w:t>
      </w:r>
      <w:proofErr w:type="spellStart"/>
      <w:r w:rsidRPr="001D0873">
        <w:rPr>
          <w:rFonts w:ascii="Arial" w:hAnsi="Arial" w:cs="Arial"/>
          <w:sz w:val="22"/>
        </w:rPr>
        <w:t>Ubuntu</w:t>
      </w:r>
      <w:proofErr w:type="spellEnd"/>
      <w:r w:rsidRPr="001D0873">
        <w:rPr>
          <w:rFonts w:ascii="Arial" w:hAnsi="Arial" w:cs="Arial"/>
          <w:sz w:val="22"/>
        </w:rPr>
        <w:t xml:space="preserve"> Linux 14.04 (</w:t>
      </w:r>
      <w:proofErr w:type="spellStart"/>
      <w:r w:rsidRPr="001D0873">
        <w:rPr>
          <w:rFonts w:ascii="Arial" w:hAnsi="Arial" w:cs="Arial"/>
          <w:sz w:val="22"/>
        </w:rPr>
        <w:t>Trusty</w:t>
      </w:r>
      <w:proofErr w:type="spellEnd"/>
      <w:r w:rsidRPr="001D0873">
        <w:rPr>
          <w:rFonts w:ascii="Arial" w:hAnsi="Arial" w:cs="Arial"/>
          <w:sz w:val="22"/>
        </w:rPr>
        <w:t xml:space="preserve"> </w:t>
      </w:r>
      <w:proofErr w:type="spellStart"/>
      <w:r w:rsidRPr="001D0873">
        <w:rPr>
          <w:rFonts w:ascii="Arial" w:hAnsi="Arial" w:cs="Arial"/>
          <w:sz w:val="22"/>
        </w:rPr>
        <w:t>Tahr</w:t>
      </w:r>
      <w:proofErr w:type="spellEnd"/>
      <w:r w:rsidRPr="001D0873">
        <w:rPr>
          <w:rFonts w:ascii="Arial" w:hAnsi="Arial" w:cs="Arial"/>
          <w:sz w:val="22"/>
        </w:rPr>
        <w:t>)</w:t>
      </w:r>
      <w:r>
        <w:rPr>
          <w:rFonts w:ascii="Arial" w:hAnsi="Arial" w:cs="Arial"/>
          <w:sz w:val="22"/>
        </w:rPr>
        <w:t xml:space="preserve"> </w:t>
      </w:r>
      <w:r w:rsidR="00CD721C">
        <w:rPr>
          <w:rFonts w:ascii="Arial" w:hAnsi="Arial" w:cs="Arial"/>
          <w:sz w:val="22"/>
        </w:rPr>
        <w:t>por uso no dia a dia.</w:t>
      </w:r>
    </w:p>
    <w:p w14:paraId="2ECC46C7" w14:textId="77777777" w:rsidR="00564507" w:rsidRDefault="00564507" w:rsidP="009C4760">
      <w:pPr>
        <w:spacing w:after="0" w:line="360" w:lineRule="auto"/>
        <w:rPr>
          <w:rFonts w:ascii="Arial" w:hAnsi="Arial" w:cs="Arial"/>
          <w:sz w:val="22"/>
        </w:rPr>
      </w:pPr>
    </w:p>
    <w:p w14:paraId="147C5AEF" w14:textId="674EAB28" w:rsidR="00564507" w:rsidRPr="0091002B" w:rsidRDefault="00564507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17" w:name="_Toc405908455"/>
      <w:r>
        <w:rPr>
          <w:rFonts w:ascii="Arial" w:hAnsi="Arial" w:cs="Arial"/>
          <w:color w:val="000000" w:themeColor="text1"/>
          <w:sz w:val="22"/>
          <w:szCs w:val="22"/>
        </w:rPr>
        <w:t>Estudos conceituais</w:t>
      </w:r>
      <w:bookmarkEnd w:id="17"/>
    </w:p>
    <w:p w14:paraId="2D7952E0" w14:textId="75AF08CD" w:rsidR="00CD721C" w:rsidRDefault="00CD721C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  <w:t>Precisei estudar os métodos de controle e gerenciamento dos periféricos para poder usá-los.</w:t>
      </w:r>
    </w:p>
    <w:p w14:paraId="56F192AA" w14:textId="5D730431" w:rsidR="00CD721C" w:rsidRDefault="00CD721C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  <w:t>Para controlar os motores</w:t>
      </w:r>
      <w:r w:rsidR="00DC4B83">
        <w:rPr>
          <w:rFonts w:ascii="Arial" w:hAnsi="Arial" w:cs="Arial"/>
          <w:sz w:val="22"/>
        </w:rPr>
        <w:t xml:space="preserve"> precisei aprender como</w:t>
      </w:r>
      <w:r>
        <w:rPr>
          <w:rFonts w:ascii="Arial" w:hAnsi="Arial" w:cs="Arial"/>
          <w:sz w:val="22"/>
        </w:rPr>
        <w:t xml:space="preserve"> usa</w:t>
      </w:r>
      <w:r w:rsidR="00DC4B83">
        <w:rPr>
          <w:rFonts w:ascii="Arial" w:hAnsi="Arial" w:cs="Arial"/>
          <w:sz w:val="22"/>
        </w:rPr>
        <w:t>r</w:t>
      </w:r>
      <w:r>
        <w:rPr>
          <w:rFonts w:ascii="Arial" w:hAnsi="Arial" w:cs="Arial"/>
          <w:sz w:val="22"/>
        </w:rPr>
        <w:t xml:space="preserve"> uma “Ponte H”. No meu caso estou usando uma de controle independente de dois motores, a pesar do meu projeto possuir quatro motores.</w:t>
      </w:r>
    </w:p>
    <w:p w14:paraId="4CDC8BF3" w14:textId="69132CF2" w:rsidR="00CD721C" w:rsidRDefault="00CD721C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  <w:t>Para a leitura dos sensores de modo geral</w:t>
      </w:r>
      <w:r w:rsidR="00DC4B83">
        <w:rPr>
          <w:rFonts w:ascii="Arial" w:hAnsi="Arial" w:cs="Arial"/>
          <w:sz w:val="22"/>
        </w:rPr>
        <w:t xml:space="preserve">, precisei aprender como </w:t>
      </w:r>
      <w:r>
        <w:rPr>
          <w:rFonts w:ascii="Arial" w:hAnsi="Arial" w:cs="Arial"/>
          <w:sz w:val="22"/>
        </w:rPr>
        <w:t>utiliz</w:t>
      </w:r>
      <w:r w:rsidR="00DC4B83">
        <w:rPr>
          <w:rFonts w:ascii="Arial" w:hAnsi="Arial" w:cs="Arial"/>
          <w:sz w:val="22"/>
        </w:rPr>
        <w:t>ar</w:t>
      </w:r>
      <w:r>
        <w:rPr>
          <w:rFonts w:ascii="Arial" w:hAnsi="Arial" w:cs="Arial"/>
          <w:sz w:val="22"/>
        </w:rPr>
        <w:t xml:space="preserve"> uma placa auxiliar ao </w:t>
      </w:r>
      <w:proofErr w:type="spellStart"/>
      <w:r>
        <w:rPr>
          <w:rFonts w:ascii="Arial" w:hAnsi="Arial" w:cs="Arial"/>
          <w:sz w:val="22"/>
        </w:rPr>
        <w:t>Arduino</w:t>
      </w:r>
      <w:proofErr w:type="spellEnd"/>
      <w:r>
        <w:rPr>
          <w:rFonts w:ascii="Arial" w:hAnsi="Arial" w:cs="Arial"/>
          <w:sz w:val="22"/>
        </w:rPr>
        <w:t xml:space="preserve"> chamada de “Sensor </w:t>
      </w:r>
      <w:proofErr w:type="spellStart"/>
      <w:r>
        <w:rPr>
          <w:rFonts w:ascii="Arial" w:hAnsi="Arial" w:cs="Arial"/>
          <w:sz w:val="22"/>
        </w:rPr>
        <w:t>board</w:t>
      </w:r>
      <w:proofErr w:type="spellEnd"/>
      <w:r>
        <w:rPr>
          <w:rFonts w:ascii="Arial" w:hAnsi="Arial" w:cs="Arial"/>
          <w:sz w:val="22"/>
        </w:rPr>
        <w:t>” que me possibilita uma melhor organização para a leitura e controle dos sensores.</w:t>
      </w:r>
    </w:p>
    <w:p w14:paraId="06932052" w14:textId="151787C0" w:rsidR="00564507" w:rsidRDefault="00DC4B83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  <w:t>Para controle do robô precisei aprender como utilizar uma interface Bluetooth comunicando com um smartphone.</w:t>
      </w:r>
    </w:p>
    <w:p w14:paraId="2E494D26" w14:textId="77777777" w:rsidR="00DC4B83" w:rsidRDefault="00DC4B83" w:rsidP="009C4760">
      <w:pPr>
        <w:spacing w:after="0" w:line="360" w:lineRule="auto"/>
        <w:rPr>
          <w:rFonts w:ascii="Arial" w:hAnsi="Arial" w:cs="Arial"/>
          <w:sz w:val="22"/>
        </w:rPr>
      </w:pPr>
    </w:p>
    <w:p w14:paraId="511C4887" w14:textId="3CDC3CE6" w:rsidR="00564507" w:rsidRPr="0091002B" w:rsidRDefault="00564507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18" w:name="_Toc405908456"/>
      <w:r>
        <w:rPr>
          <w:rFonts w:ascii="Arial" w:hAnsi="Arial" w:cs="Arial"/>
          <w:color w:val="000000" w:themeColor="text1"/>
          <w:sz w:val="22"/>
          <w:szCs w:val="22"/>
        </w:rPr>
        <w:t>Testes e protótipos para demonstração</w:t>
      </w:r>
      <w:bookmarkEnd w:id="18"/>
    </w:p>
    <w:p w14:paraId="21289B1B" w14:textId="33F64059" w:rsidR="001C48CD" w:rsidRDefault="00CD721C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</w:r>
      <w:r w:rsidR="00DC4B83">
        <w:rPr>
          <w:rFonts w:ascii="Arial" w:hAnsi="Arial" w:cs="Arial"/>
          <w:sz w:val="22"/>
        </w:rPr>
        <w:t>Para demonstração fiz a compra das peças</w:t>
      </w:r>
      <w:r w:rsidR="001C48CD">
        <w:rPr>
          <w:rFonts w:ascii="Arial" w:hAnsi="Arial" w:cs="Arial"/>
          <w:sz w:val="22"/>
        </w:rPr>
        <w:t xml:space="preserve"> (Fig. 1),</w:t>
      </w:r>
      <w:r w:rsidR="00DC4B83">
        <w:rPr>
          <w:rFonts w:ascii="Arial" w:hAnsi="Arial" w:cs="Arial"/>
          <w:sz w:val="22"/>
        </w:rPr>
        <w:t xml:space="preserve"> montei um protótipo para o robô</w:t>
      </w:r>
      <w:r w:rsidR="001C48CD">
        <w:rPr>
          <w:rFonts w:ascii="Arial" w:hAnsi="Arial" w:cs="Arial"/>
          <w:sz w:val="22"/>
        </w:rPr>
        <w:t xml:space="preserve"> (Fig. 2 e 3)</w:t>
      </w:r>
      <w:r w:rsidR="00DC4B83">
        <w:rPr>
          <w:rFonts w:ascii="Arial" w:hAnsi="Arial" w:cs="Arial"/>
          <w:sz w:val="22"/>
        </w:rPr>
        <w:t xml:space="preserve"> e realizei alguns testes do sistema com situações pré-programadas.</w:t>
      </w:r>
    </w:p>
    <w:p w14:paraId="090F7259" w14:textId="77777777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</w:p>
    <w:p w14:paraId="1DA685B4" w14:textId="77777777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</w:p>
    <w:p w14:paraId="29B20DA7" w14:textId="4BA3AA2B" w:rsidR="00DC4B83" w:rsidRDefault="00451219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noProof/>
        </w:rPr>
        <w:lastRenderedPageBreak/>
        <w:drawing>
          <wp:inline distT="0" distB="0" distL="0" distR="0" wp14:anchorId="57912244" wp14:editId="0F4CD76D">
            <wp:extent cx="5039995" cy="2834629"/>
            <wp:effectExtent l="0" t="0" r="8255" b="4445"/>
            <wp:docPr id="1" name="Imagem 1" descr="C:\Users\AndréMarçaldeMatos\AppData\Local\Microsoft\Windows\INetCache\Content.Word\20141022_170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éMarçaldeMatos\AppData\Local\Microsoft\Windows\INetCache\Content.Word\20141022_17064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9A1F" w14:textId="633E342F" w:rsidR="00451219" w:rsidRDefault="00451219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Figura 1</w:t>
      </w:r>
    </w:p>
    <w:p w14:paraId="18641C24" w14:textId="77777777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</w:p>
    <w:p w14:paraId="39E574C9" w14:textId="77777777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noProof/>
        </w:rPr>
        <w:drawing>
          <wp:inline distT="0" distB="0" distL="0" distR="0" wp14:anchorId="2738678D" wp14:editId="4C2A4119">
            <wp:extent cx="5300980" cy="3432132"/>
            <wp:effectExtent l="0" t="0" r="0" b="0"/>
            <wp:docPr id="4" name="Imagem 4" descr="C:\Users\AndréMarçaldeMatos\AppData\Local\Microsoft\Windows\INetCache\Content.Word\20141209_153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dréMarçaldeMatos\AppData\Local\Microsoft\Windows\INetCache\Content.Word\20141209_15343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970" cy="3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3985" w14:textId="10EAAA16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Figura 2</w:t>
      </w:r>
    </w:p>
    <w:p w14:paraId="44391CEE" w14:textId="77777777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</w:p>
    <w:p w14:paraId="53984B12" w14:textId="32BE1F2F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noProof/>
        </w:rPr>
        <w:lastRenderedPageBreak/>
        <w:drawing>
          <wp:inline distT="0" distB="0" distL="0" distR="0" wp14:anchorId="39E9635D" wp14:editId="6F252B81">
            <wp:extent cx="5300980" cy="2981325"/>
            <wp:effectExtent l="0" t="0" r="0" b="9525"/>
            <wp:docPr id="2" name="Imagem 2" descr="C:\Users\AndréMarçaldeMatos\AppData\Local\Microsoft\Windows\INetCache\Content.Word\20141209_153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dréMarçaldeMatos\AppData\Local\Microsoft\Windows\INetCache\Content.Word\20141209_15342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71" cy="298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BBC00" w14:textId="39671FBB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Figura 3</w:t>
      </w:r>
    </w:p>
    <w:p w14:paraId="1A33C189" w14:textId="77777777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</w:p>
    <w:p w14:paraId="6464D952" w14:textId="2F4749A0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  <w:t xml:space="preserve">Este código de teste é um exemplo dos testes que realizei no robô. </w:t>
      </w:r>
      <w:r w:rsidR="005C35C3">
        <w:rPr>
          <w:rFonts w:ascii="Arial" w:hAnsi="Arial" w:cs="Arial"/>
          <w:sz w:val="22"/>
        </w:rPr>
        <w:t>Este faz o teste inicial da “Ponte H” para o controle das rodas</w:t>
      </w:r>
    </w:p>
    <w:p w14:paraId="514AB98C" w14:textId="77777777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</w:p>
    <w:p w14:paraId="11136BD4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  <w:proofErr w:type="spellStart"/>
      <w:proofErr w:type="gramStart"/>
      <w:r w:rsidRPr="001C48CD">
        <w:rPr>
          <w:rFonts w:ascii="Arial" w:hAnsi="Arial" w:cs="Arial"/>
          <w:sz w:val="22"/>
        </w:rPr>
        <w:t>int</w:t>
      </w:r>
      <w:proofErr w:type="spellEnd"/>
      <w:proofErr w:type="gramEnd"/>
      <w:r w:rsidRPr="001C48CD">
        <w:rPr>
          <w:rFonts w:ascii="Arial" w:hAnsi="Arial" w:cs="Arial"/>
          <w:sz w:val="22"/>
        </w:rPr>
        <w:t xml:space="preserve"> pinI1=4;//define IN1</w:t>
      </w:r>
    </w:p>
    <w:p w14:paraId="311C68BA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  <w:proofErr w:type="spellStart"/>
      <w:proofErr w:type="gramStart"/>
      <w:r w:rsidRPr="001C48CD">
        <w:rPr>
          <w:rFonts w:ascii="Arial" w:hAnsi="Arial" w:cs="Arial"/>
          <w:sz w:val="22"/>
        </w:rPr>
        <w:t>int</w:t>
      </w:r>
      <w:proofErr w:type="spellEnd"/>
      <w:proofErr w:type="gramEnd"/>
      <w:r w:rsidRPr="001C48CD">
        <w:rPr>
          <w:rFonts w:ascii="Arial" w:hAnsi="Arial" w:cs="Arial"/>
          <w:sz w:val="22"/>
        </w:rPr>
        <w:t xml:space="preserve"> pinI2=5;//define IN2</w:t>
      </w:r>
    </w:p>
    <w:p w14:paraId="29EA70B4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  <w:proofErr w:type="spellStart"/>
      <w:proofErr w:type="gramStart"/>
      <w:r w:rsidRPr="001C48CD">
        <w:rPr>
          <w:rFonts w:ascii="Arial" w:hAnsi="Arial" w:cs="Arial"/>
          <w:sz w:val="22"/>
        </w:rPr>
        <w:t>int</w:t>
      </w:r>
      <w:proofErr w:type="spellEnd"/>
      <w:proofErr w:type="gramEnd"/>
      <w:r w:rsidRPr="001C48CD">
        <w:rPr>
          <w:rFonts w:ascii="Arial" w:hAnsi="Arial" w:cs="Arial"/>
          <w:sz w:val="22"/>
        </w:rPr>
        <w:t xml:space="preserve"> </w:t>
      </w:r>
      <w:proofErr w:type="spellStart"/>
      <w:r w:rsidRPr="001C48CD">
        <w:rPr>
          <w:rFonts w:ascii="Arial" w:hAnsi="Arial" w:cs="Arial"/>
          <w:sz w:val="22"/>
        </w:rPr>
        <w:t>speedpina</w:t>
      </w:r>
      <w:proofErr w:type="spellEnd"/>
      <w:r w:rsidRPr="001C48CD">
        <w:rPr>
          <w:rFonts w:ascii="Arial" w:hAnsi="Arial" w:cs="Arial"/>
          <w:sz w:val="22"/>
        </w:rPr>
        <w:t>=6;//define EA(PWM)</w:t>
      </w:r>
    </w:p>
    <w:p w14:paraId="21F267A8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  <w:proofErr w:type="spellStart"/>
      <w:proofErr w:type="gramStart"/>
      <w:r w:rsidRPr="001C48CD">
        <w:rPr>
          <w:rFonts w:ascii="Arial" w:hAnsi="Arial" w:cs="Arial"/>
          <w:sz w:val="22"/>
        </w:rPr>
        <w:t>int</w:t>
      </w:r>
      <w:proofErr w:type="spellEnd"/>
      <w:proofErr w:type="gramEnd"/>
      <w:r w:rsidRPr="001C48CD">
        <w:rPr>
          <w:rFonts w:ascii="Arial" w:hAnsi="Arial" w:cs="Arial"/>
          <w:sz w:val="22"/>
        </w:rPr>
        <w:t xml:space="preserve"> pinI3=7;//define IN3</w:t>
      </w:r>
    </w:p>
    <w:p w14:paraId="6B7F6FB2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proofErr w:type="spellStart"/>
      <w:proofErr w:type="gramStart"/>
      <w:r w:rsidRPr="001C48CD">
        <w:rPr>
          <w:rFonts w:ascii="Arial" w:hAnsi="Arial" w:cs="Arial"/>
          <w:sz w:val="22"/>
        </w:rPr>
        <w:t>int</w:t>
      </w:r>
      <w:proofErr w:type="spellEnd"/>
      <w:proofErr w:type="gramEnd"/>
      <w:r w:rsidRPr="001C48CD">
        <w:rPr>
          <w:rFonts w:ascii="Arial" w:hAnsi="Arial" w:cs="Arial"/>
          <w:sz w:val="22"/>
        </w:rPr>
        <w:t xml:space="preserve"> pinI4=8;//</w:t>
      </w:r>
      <w:proofErr w:type="spellStart"/>
      <w:r w:rsidRPr="001C48CD">
        <w:rPr>
          <w:rFonts w:ascii="Arial" w:hAnsi="Arial" w:cs="Arial"/>
          <w:sz w:val="22"/>
        </w:rPr>
        <w:t>defi</w:t>
      </w:r>
      <w:proofErr w:type="spellEnd"/>
      <w:r w:rsidRPr="001C48CD">
        <w:rPr>
          <w:rFonts w:ascii="Arial" w:hAnsi="Arial" w:cs="Arial"/>
          <w:sz w:val="22"/>
          <w:lang w:val="en-US"/>
        </w:rPr>
        <w:t>ne IN4</w:t>
      </w:r>
    </w:p>
    <w:p w14:paraId="12ECED70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int</w:t>
      </w:r>
      <w:proofErr w:type="spellEnd"/>
      <w:proofErr w:type="gramEnd"/>
      <w:r w:rsidRPr="001C48CD">
        <w:rPr>
          <w:rFonts w:ascii="Arial" w:hAnsi="Arial" w:cs="Arial"/>
          <w:sz w:val="22"/>
          <w:lang w:val="en-US"/>
        </w:rPr>
        <w:t xml:space="preserve"> </w:t>
      </w:r>
      <w:proofErr w:type="spellStart"/>
      <w:r w:rsidRPr="001C48CD">
        <w:rPr>
          <w:rFonts w:ascii="Arial" w:hAnsi="Arial" w:cs="Arial"/>
          <w:sz w:val="22"/>
          <w:lang w:val="en-US"/>
        </w:rPr>
        <w:t>speedpinb</w:t>
      </w:r>
      <w:proofErr w:type="spellEnd"/>
      <w:r w:rsidRPr="001C48CD">
        <w:rPr>
          <w:rFonts w:ascii="Arial" w:hAnsi="Arial" w:cs="Arial"/>
          <w:sz w:val="22"/>
          <w:lang w:val="en-US"/>
        </w:rPr>
        <w:t>=9;//define EB(PWM)</w:t>
      </w:r>
    </w:p>
    <w:p w14:paraId="265D9936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proofErr w:type="gramStart"/>
      <w:r w:rsidRPr="001C48CD">
        <w:rPr>
          <w:rFonts w:ascii="Arial" w:hAnsi="Arial" w:cs="Arial"/>
          <w:sz w:val="22"/>
          <w:lang w:val="en-US"/>
        </w:rPr>
        <w:t>void</w:t>
      </w:r>
      <w:proofErr w:type="gramEnd"/>
      <w:r w:rsidRPr="001C48CD">
        <w:rPr>
          <w:rFonts w:ascii="Arial" w:hAnsi="Arial" w:cs="Arial"/>
          <w:sz w:val="22"/>
          <w:lang w:val="en-US"/>
        </w:rPr>
        <w:t xml:space="preserve"> setup()</w:t>
      </w:r>
    </w:p>
    <w:p w14:paraId="6FCB76F2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>{</w:t>
      </w:r>
    </w:p>
    <w:p w14:paraId="6B9F02F2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pinMode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pinI1,OUTPUT);</w:t>
      </w:r>
    </w:p>
    <w:p w14:paraId="4E40E072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pinMode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pinI2,OUTPUT);</w:t>
      </w:r>
    </w:p>
    <w:p w14:paraId="29EF49DC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pinMode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spellStart"/>
      <w:proofErr w:type="gramEnd"/>
      <w:r w:rsidRPr="001C48CD">
        <w:rPr>
          <w:rFonts w:ascii="Arial" w:hAnsi="Arial" w:cs="Arial"/>
          <w:sz w:val="22"/>
          <w:lang w:val="en-US"/>
        </w:rPr>
        <w:t>speedpina,OUTPUT</w:t>
      </w:r>
      <w:proofErr w:type="spellEnd"/>
      <w:r w:rsidRPr="001C48CD">
        <w:rPr>
          <w:rFonts w:ascii="Arial" w:hAnsi="Arial" w:cs="Arial"/>
          <w:sz w:val="22"/>
          <w:lang w:val="en-US"/>
        </w:rPr>
        <w:t>);</w:t>
      </w:r>
    </w:p>
    <w:p w14:paraId="5BF14B98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pinMode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pinI3,OUTPUT);</w:t>
      </w:r>
    </w:p>
    <w:p w14:paraId="52EDFBC8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pinMode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pinI4,OUTPUT);</w:t>
      </w:r>
    </w:p>
    <w:p w14:paraId="0EE10146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pinMode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spellStart"/>
      <w:proofErr w:type="gramEnd"/>
      <w:r w:rsidRPr="001C48CD">
        <w:rPr>
          <w:rFonts w:ascii="Arial" w:hAnsi="Arial" w:cs="Arial"/>
          <w:sz w:val="22"/>
          <w:lang w:val="en-US"/>
        </w:rPr>
        <w:t>speedpinb,OUTPUT</w:t>
      </w:r>
      <w:proofErr w:type="spellEnd"/>
      <w:r w:rsidRPr="001C48CD">
        <w:rPr>
          <w:rFonts w:ascii="Arial" w:hAnsi="Arial" w:cs="Arial"/>
          <w:sz w:val="22"/>
          <w:lang w:val="en-US"/>
        </w:rPr>
        <w:t>);</w:t>
      </w:r>
    </w:p>
    <w:p w14:paraId="68FA9732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>}</w:t>
      </w:r>
    </w:p>
    <w:p w14:paraId="70873EEA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proofErr w:type="gramStart"/>
      <w:r w:rsidRPr="001C48CD">
        <w:rPr>
          <w:rFonts w:ascii="Arial" w:hAnsi="Arial" w:cs="Arial"/>
          <w:sz w:val="22"/>
          <w:lang w:val="en-US"/>
        </w:rPr>
        <w:t>void</w:t>
      </w:r>
      <w:proofErr w:type="gramEnd"/>
      <w:r w:rsidRPr="001C48CD">
        <w:rPr>
          <w:rFonts w:ascii="Arial" w:hAnsi="Arial" w:cs="Arial"/>
          <w:sz w:val="22"/>
          <w:lang w:val="en-US"/>
        </w:rPr>
        <w:t xml:space="preserve"> loop()</w:t>
      </w:r>
    </w:p>
    <w:p w14:paraId="0F858A7A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>{</w:t>
      </w:r>
    </w:p>
    <w:p w14:paraId="111E1A5A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//go straight</w:t>
      </w:r>
    </w:p>
    <w:p w14:paraId="4AE5B2BB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analogWrite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speedpina,100);//input analog value to set speed</w:t>
      </w:r>
    </w:p>
    <w:p w14:paraId="69068713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lastRenderedPageBreak/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analogWrite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speedpinb,100);</w:t>
      </w:r>
    </w:p>
    <w:p w14:paraId="3A78C742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pinI4,LOW);//right motor move in anticlockwise</w:t>
      </w:r>
    </w:p>
    <w:p w14:paraId="46810345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pinI3,HIGH);</w:t>
      </w:r>
    </w:p>
    <w:p w14:paraId="5E67552B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pinI1,LOW);//left motor move in clockwise</w:t>
      </w:r>
    </w:p>
    <w:p w14:paraId="3D3B2A10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pinI2,HIGH);</w:t>
      </w:r>
    </w:p>
    <w:p w14:paraId="21C980AE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gramStart"/>
      <w:r w:rsidRPr="001C48CD">
        <w:rPr>
          <w:rFonts w:ascii="Arial" w:hAnsi="Arial" w:cs="Arial"/>
          <w:sz w:val="22"/>
          <w:lang w:val="en-US"/>
        </w:rPr>
        <w:t>delay(</w:t>
      </w:r>
      <w:proofErr w:type="gramEnd"/>
      <w:r w:rsidRPr="001C48CD">
        <w:rPr>
          <w:rFonts w:ascii="Arial" w:hAnsi="Arial" w:cs="Arial"/>
          <w:sz w:val="22"/>
          <w:lang w:val="en-US"/>
        </w:rPr>
        <w:t>2000);</w:t>
      </w:r>
    </w:p>
    <w:p w14:paraId="4A5A5705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//go back</w:t>
      </w:r>
    </w:p>
    <w:p w14:paraId="06C9436C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analogWrite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speedpina,100);//input analog value to set speed</w:t>
      </w:r>
    </w:p>
    <w:p w14:paraId="722C2939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analogWrite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speedpinb,100);</w:t>
      </w:r>
    </w:p>
    <w:p w14:paraId="2336693E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pinI4,HIGH);//right motor move in clockwise</w:t>
      </w:r>
    </w:p>
    <w:p w14:paraId="79703AF9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pinI3,LOW);</w:t>
      </w:r>
    </w:p>
    <w:p w14:paraId="61935F49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pinI1,HIGH);//left motor move in anticlockwise</w:t>
      </w:r>
    </w:p>
    <w:p w14:paraId="6DBB6509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pinI2,LOW);</w:t>
      </w:r>
    </w:p>
    <w:p w14:paraId="491FEB3A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gramStart"/>
      <w:r w:rsidRPr="001C48CD">
        <w:rPr>
          <w:rFonts w:ascii="Arial" w:hAnsi="Arial" w:cs="Arial"/>
          <w:sz w:val="22"/>
          <w:lang w:val="en-US"/>
        </w:rPr>
        <w:t>delay(</w:t>
      </w:r>
      <w:proofErr w:type="gramEnd"/>
      <w:r w:rsidRPr="001C48CD">
        <w:rPr>
          <w:rFonts w:ascii="Arial" w:hAnsi="Arial" w:cs="Arial"/>
          <w:sz w:val="22"/>
          <w:lang w:val="en-US"/>
        </w:rPr>
        <w:t>2000);</w:t>
      </w:r>
    </w:p>
    <w:p w14:paraId="688FEBB5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//turn right</w:t>
      </w:r>
    </w:p>
    <w:p w14:paraId="74525E36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analogWrite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speedpina,60);//input analog value to set speed</w:t>
      </w:r>
    </w:p>
    <w:p w14:paraId="16F52732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analogWrite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speedpinb,60);</w:t>
      </w:r>
    </w:p>
    <w:p w14:paraId="55ED5A17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pinI4,LOW);//right motor in anticlockwise</w:t>
      </w:r>
    </w:p>
    <w:p w14:paraId="0DA615A7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pinI3,HIGH);</w:t>
      </w:r>
    </w:p>
    <w:p w14:paraId="37994D5C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pinI1,HIGH);//left motor in anticlockwise</w:t>
      </w:r>
    </w:p>
    <w:p w14:paraId="0F3983EA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pinI2,LOW);</w:t>
      </w:r>
    </w:p>
    <w:p w14:paraId="2C86520B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gramStart"/>
      <w:r w:rsidRPr="001C48CD">
        <w:rPr>
          <w:rFonts w:ascii="Arial" w:hAnsi="Arial" w:cs="Arial"/>
          <w:sz w:val="22"/>
          <w:lang w:val="en-US"/>
        </w:rPr>
        <w:t>delay(</w:t>
      </w:r>
      <w:proofErr w:type="gramEnd"/>
      <w:r w:rsidRPr="001C48CD">
        <w:rPr>
          <w:rFonts w:ascii="Arial" w:hAnsi="Arial" w:cs="Arial"/>
          <w:sz w:val="22"/>
          <w:lang w:val="en-US"/>
        </w:rPr>
        <w:t>2000);</w:t>
      </w:r>
    </w:p>
    <w:p w14:paraId="38064604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//turn left</w:t>
      </w:r>
    </w:p>
    <w:p w14:paraId="63B8CF02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analogWrite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speedpina,60);//input analog value to set speed</w:t>
      </w:r>
    </w:p>
    <w:p w14:paraId="43EA6B79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analogWrite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speedpinb,60);</w:t>
      </w:r>
    </w:p>
    <w:p w14:paraId="1329E271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pinI4,HIGH);//right motor in clockwise</w:t>
      </w:r>
    </w:p>
    <w:p w14:paraId="48E0C897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pinI3,LOW);</w:t>
      </w:r>
    </w:p>
    <w:p w14:paraId="727C23E4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pinI1,LOW);//left motor in anticlockwise</w:t>
      </w:r>
    </w:p>
    <w:p w14:paraId="1F79D645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pinI2,HIGH);</w:t>
      </w:r>
    </w:p>
    <w:p w14:paraId="201DD309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gramStart"/>
      <w:r w:rsidRPr="001C48CD">
        <w:rPr>
          <w:rFonts w:ascii="Arial" w:hAnsi="Arial" w:cs="Arial"/>
          <w:sz w:val="22"/>
          <w:lang w:val="en-US"/>
        </w:rPr>
        <w:t>delay(</w:t>
      </w:r>
      <w:proofErr w:type="gramEnd"/>
      <w:r w:rsidRPr="001C48CD">
        <w:rPr>
          <w:rFonts w:ascii="Arial" w:hAnsi="Arial" w:cs="Arial"/>
          <w:sz w:val="22"/>
          <w:lang w:val="en-US"/>
        </w:rPr>
        <w:t>2000);</w:t>
      </w:r>
    </w:p>
    <w:p w14:paraId="3335BC10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//stop</w:t>
      </w:r>
    </w:p>
    <w:p w14:paraId="2F7C89B4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pinI4,HIGH);//right motor stop</w:t>
      </w:r>
    </w:p>
    <w:p w14:paraId="57BB9AB3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pinI3,HIGH);</w:t>
      </w:r>
    </w:p>
    <w:p w14:paraId="532ABCD6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  <w:lang w:val="en-US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  <w:lang w:val="en-US"/>
        </w:rPr>
        <w:t>digitalWrite</w:t>
      </w:r>
      <w:proofErr w:type="spellEnd"/>
      <w:r w:rsidRPr="001C48CD">
        <w:rPr>
          <w:rFonts w:ascii="Arial" w:hAnsi="Arial" w:cs="Arial"/>
          <w:sz w:val="22"/>
          <w:lang w:val="en-US"/>
        </w:rPr>
        <w:t>(</w:t>
      </w:r>
      <w:proofErr w:type="gramEnd"/>
      <w:r w:rsidRPr="001C48CD">
        <w:rPr>
          <w:rFonts w:ascii="Arial" w:hAnsi="Arial" w:cs="Arial"/>
          <w:sz w:val="22"/>
          <w:lang w:val="en-US"/>
        </w:rPr>
        <w:t>pinI1,HIGH);//left motor stop</w:t>
      </w:r>
    </w:p>
    <w:p w14:paraId="299B4897" w14:textId="06236AE9" w:rsidR="001C48CD" w:rsidRPr="001C48CD" w:rsidRDefault="001C48CD" w:rsidP="009C4760">
      <w:pPr>
        <w:tabs>
          <w:tab w:val="left" w:pos="4695"/>
        </w:tabs>
        <w:spacing w:after="0" w:line="360" w:lineRule="auto"/>
        <w:rPr>
          <w:rFonts w:ascii="Arial" w:hAnsi="Arial" w:cs="Arial"/>
          <w:sz w:val="22"/>
        </w:rPr>
      </w:pPr>
      <w:r w:rsidRPr="001C48CD">
        <w:rPr>
          <w:rFonts w:ascii="Arial" w:hAnsi="Arial" w:cs="Arial"/>
          <w:sz w:val="22"/>
          <w:lang w:val="en-US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</w:rPr>
        <w:t>digitalWrite</w:t>
      </w:r>
      <w:proofErr w:type="spellEnd"/>
      <w:proofErr w:type="gramEnd"/>
      <w:r w:rsidRPr="001C48CD">
        <w:rPr>
          <w:rFonts w:ascii="Arial" w:hAnsi="Arial" w:cs="Arial"/>
          <w:sz w:val="22"/>
        </w:rPr>
        <w:t>(pinI2,HIGH);</w:t>
      </w:r>
      <w:r w:rsidR="00306122">
        <w:rPr>
          <w:rFonts w:ascii="Arial" w:hAnsi="Arial" w:cs="Arial"/>
          <w:sz w:val="22"/>
        </w:rPr>
        <w:tab/>
      </w:r>
    </w:p>
    <w:p w14:paraId="453CA372" w14:textId="77777777" w:rsidR="001C48CD" w:rsidRP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  <w:r w:rsidRPr="001C48CD">
        <w:rPr>
          <w:rFonts w:ascii="Arial" w:hAnsi="Arial" w:cs="Arial"/>
          <w:sz w:val="22"/>
        </w:rPr>
        <w:t xml:space="preserve">     </w:t>
      </w:r>
      <w:proofErr w:type="spellStart"/>
      <w:proofErr w:type="gramStart"/>
      <w:r w:rsidRPr="001C48CD">
        <w:rPr>
          <w:rFonts w:ascii="Arial" w:hAnsi="Arial" w:cs="Arial"/>
          <w:sz w:val="22"/>
        </w:rPr>
        <w:t>delay</w:t>
      </w:r>
      <w:proofErr w:type="spellEnd"/>
      <w:proofErr w:type="gramEnd"/>
      <w:r w:rsidRPr="001C48CD">
        <w:rPr>
          <w:rFonts w:ascii="Arial" w:hAnsi="Arial" w:cs="Arial"/>
          <w:sz w:val="22"/>
        </w:rPr>
        <w:t>(2000);</w:t>
      </w:r>
    </w:p>
    <w:p w14:paraId="2FD8AEB8" w14:textId="7CFC3588" w:rsidR="001C48CD" w:rsidRDefault="001C48CD" w:rsidP="009C4760">
      <w:pPr>
        <w:spacing w:after="0" w:line="360" w:lineRule="auto"/>
        <w:rPr>
          <w:rFonts w:ascii="Arial" w:hAnsi="Arial" w:cs="Arial"/>
          <w:sz w:val="22"/>
        </w:rPr>
      </w:pPr>
      <w:r w:rsidRPr="001C48CD">
        <w:rPr>
          <w:rFonts w:ascii="Arial" w:hAnsi="Arial" w:cs="Arial"/>
          <w:sz w:val="22"/>
        </w:rPr>
        <w:t xml:space="preserve"> }</w:t>
      </w:r>
    </w:p>
    <w:p w14:paraId="729E9AAA" w14:textId="77777777" w:rsidR="009C4760" w:rsidRDefault="009C4760" w:rsidP="009C4760">
      <w:pPr>
        <w:spacing w:after="0" w:line="360" w:lineRule="auto"/>
        <w:rPr>
          <w:rFonts w:ascii="Arial" w:hAnsi="Arial" w:cs="Arial"/>
          <w:sz w:val="22"/>
        </w:rPr>
      </w:pPr>
    </w:p>
    <w:p w14:paraId="273A1157" w14:textId="76550BA5" w:rsidR="00564507" w:rsidRPr="0091002B" w:rsidRDefault="00564507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19" w:name="_Toc405908457"/>
      <w:r>
        <w:rPr>
          <w:rFonts w:ascii="Arial" w:hAnsi="Arial" w:cs="Arial"/>
          <w:color w:val="000000" w:themeColor="text1"/>
          <w:sz w:val="22"/>
          <w:szCs w:val="22"/>
        </w:rPr>
        <w:t>Método</w:t>
      </w:r>
      <w:bookmarkEnd w:id="19"/>
    </w:p>
    <w:p w14:paraId="5FE9CBBE" w14:textId="54BC5074" w:rsidR="00564507" w:rsidRDefault="005C35C3" w:rsidP="009C476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6312"/>
        </w:tabs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  <w:t>O método</w:t>
      </w:r>
      <w:r w:rsidR="00306122">
        <w:rPr>
          <w:rFonts w:ascii="Arial" w:hAnsi="Arial" w:cs="Arial"/>
          <w:sz w:val="22"/>
        </w:rPr>
        <w:t xml:space="preserve"> usado no</w:t>
      </w:r>
      <w:r>
        <w:rPr>
          <w:rFonts w:ascii="Arial" w:hAnsi="Arial" w:cs="Arial"/>
          <w:sz w:val="22"/>
        </w:rPr>
        <w:t xml:space="preserve"> projeto possui os seguintes passos.</w:t>
      </w:r>
    </w:p>
    <w:p w14:paraId="1AF0D3CF" w14:textId="19AF0CC9" w:rsidR="005C35C3" w:rsidRDefault="005C35C3" w:rsidP="009C4760">
      <w:pPr>
        <w:pStyle w:val="PargrafodaLista"/>
        <w:numPr>
          <w:ilvl w:val="0"/>
          <w:numId w:val="11"/>
        </w:numPr>
        <w:spacing w:after="0" w:line="360" w:lineRule="auto"/>
        <w:ind w:left="0" w:firstLine="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Pesquisa e levantamento do material necessário para o desenvolvimento</w:t>
      </w:r>
    </w:p>
    <w:p w14:paraId="64B89EC0" w14:textId="64C086B4" w:rsidR="005C35C3" w:rsidRDefault="005C35C3" w:rsidP="009C4760">
      <w:pPr>
        <w:pStyle w:val="PargrafodaLista"/>
        <w:numPr>
          <w:ilvl w:val="0"/>
          <w:numId w:val="11"/>
        </w:numPr>
        <w:spacing w:after="0" w:line="360" w:lineRule="auto"/>
        <w:ind w:left="0" w:firstLine="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Aquisição do material e espera para a entrega.</w:t>
      </w:r>
    </w:p>
    <w:p w14:paraId="262B4345" w14:textId="600DA96C" w:rsidR="005C35C3" w:rsidRDefault="005C35C3" w:rsidP="009C4760">
      <w:pPr>
        <w:pStyle w:val="PargrafodaLista"/>
        <w:numPr>
          <w:ilvl w:val="0"/>
          <w:numId w:val="11"/>
        </w:numPr>
        <w:spacing w:after="0" w:line="360" w:lineRule="auto"/>
        <w:ind w:left="0" w:firstLine="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Desenvolvimento dos softwares do sistema em simulador</w:t>
      </w:r>
    </w:p>
    <w:p w14:paraId="48B3F848" w14:textId="58740490" w:rsidR="005C35C3" w:rsidRDefault="005C35C3" w:rsidP="009C4760">
      <w:pPr>
        <w:pStyle w:val="PargrafodaLista"/>
        <w:numPr>
          <w:ilvl w:val="0"/>
          <w:numId w:val="11"/>
        </w:numPr>
        <w:spacing w:after="0" w:line="360" w:lineRule="auto"/>
        <w:ind w:left="0" w:firstLine="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Testes do sistema em simulador</w:t>
      </w:r>
      <w:r w:rsidR="00306122">
        <w:rPr>
          <w:rFonts w:ascii="Arial" w:hAnsi="Arial" w:cs="Arial"/>
          <w:sz w:val="22"/>
        </w:rPr>
        <w:t xml:space="preserve"> e resolução de possíveis bugs</w:t>
      </w:r>
    </w:p>
    <w:p w14:paraId="32CF0083" w14:textId="7701D5E0" w:rsidR="00306122" w:rsidRPr="00306122" w:rsidRDefault="005C35C3" w:rsidP="009C4760">
      <w:pPr>
        <w:pStyle w:val="PargrafodaLista"/>
        <w:numPr>
          <w:ilvl w:val="0"/>
          <w:numId w:val="11"/>
        </w:numPr>
        <w:spacing w:after="0" w:line="360" w:lineRule="auto"/>
        <w:ind w:left="0" w:firstLine="0"/>
        <w:rPr>
          <w:rFonts w:ascii="Arial" w:hAnsi="Arial" w:cs="Arial"/>
          <w:sz w:val="22"/>
        </w:rPr>
      </w:pPr>
      <w:r w:rsidRPr="00306122">
        <w:rPr>
          <w:rFonts w:ascii="Arial" w:hAnsi="Arial" w:cs="Arial"/>
          <w:sz w:val="22"/>
        </w:rPr>
        <w:t>Com a chegada das peças</w:t>
      </w:r>
    </w:p>
    <w:p w14:paraId="760B128E" w14:textId="4E4585DD" w:rsidR="005C35C3" w:rsidRDefault="005C35C3" w:rsidP="009C4760">
      <w:pPr>
        <w:pStyle w:val="PargrafodaLista"/>
        <w:numPr>
          <w:ilvl w:val="1"/>
          <w:numId w:val="11"/>
        </w:numPr>
        <w:spacing w:after="0" w:line="360" w:lineRule="auto"/>
        <w:ind w:firstLine="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Montagem do robô</w:t>
      </w:r>
    </w:p>
    <w:p w14:paraId="6F69A553" w14:textId="148929B6" w:rsidR="00306122" w:rsidRDefault="00306122" w:rsidP="009C4760">
      <w:pPr>
        <w:pStyle w:val="PargrafodaLista"/>
        <w:numPr>
          <w:ilvl w:val="1"/>
          <w:numId w:val="11"/>
        </w:numPr>
        <w:spacing w:after="0" w:line="360" w:lineRule="auto"/>
        <w:ind w:firstLine="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Inserção do código gerado em simulador no sistema.</w:t>
      </w:r>
    </w:p>
    <w:p w14:paraId="7633CA2F" w14:textId="7443F011" w:rsidR="00564507" w:rsidRDefault="00306122" w:rsidP="009C4760">
      <w:pPr>
        <w:pStyle w:val="PargrafodaLista"/>
        <w:numPr>
          <w:ilvl w:val="0"/>
          <w:numId w:val="11"/>
        </w:numPr>
        <w:spacing w:after="0" w:line="360" w:lineRule="auto"/>
        <w:ind w:left="0" w:firstLine="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Testes do sistema em situação real e resolução de possíveis bugs</w:t>
      </w:r>
    </w:p>
    <w:p w14:paraId="0BA335EA" w14:textId="3E3AD06F" w:rsidR="004079D6" w:rsidRDefault="004079D6" w:rsidP="009C4760">
      <w:pPr>
        <w:pStyle w:val="PargrafodaLista"/>
        <w:numPr>
          <w:ilvl w:val="0"/>
          <w:numId w:val="11"/>
        </w:numPr>
        <w:spacing w:after="0" w:line="360" w:lineRule="auto"/>
        <w:ind w:left="0" w:firstLine="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Teste do sistema com público alvo</w:t>
      </w:r>
    </w:p>
    <w:p w14:paraId="5B128304" w14:textId="77777777" w:rsidR="004079D6" w:rsidRDefault="004079D6" w:rsidP="009C4760">
      <w:pPr>
        <w:pStyle w:val="PargrafodaLista"/>
        <w:numPr>
          <w:ilvl w:val="0"/>
          <w:numId w:val="11"/>
        </w:numPr>
        <w:spacing w:after="0" w:line="360" w:lineRule="auto"/>
        <w:ind w:left="0" w:firstLine="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Identificação de falhas de design e funcionalidade</w:t>
      </w:r>
    </w:p>
    <w:p w14:paraId="16F89FAE" w14:textId="4ED1547D" w:rsidR="004079D6" w:rsidRPr="004079D6" w:rsidRDefault="004079D6" w:rsidP="004079D6">
      <w:pPr>
        <w:pStyle w:val="PargrafodaLista"/>
        <w:numPr>
          <w:ilvl w:val="0"/>
          <w:numId w:val="11"/>
        </w:numPr>
        <w:spacing w:after="0" w:line="360" w:lineRule="auto"/>
        <w:ind w:left="0" w:firstLine="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Reestruturação do projeto baseado nos resultados obtidos no passo (7) e (8)</w:t>
      </w:r>
    </w:p>
    <w:p w14:paraId="70E2E6F3" w14:textId="12E63ECA" w:rsidR="00306122" w:rsidRDefault="00306122" w:rsidP="009C4760">
      <w:pPr>
        <w:tabs>
          <w:tab w:val="left" w:pos="3117"/>
        </w:tabs>
        <w:spacing w:after="0" w:line="360" w:lineRule="auto"/>
        <w:rPr>
          <w:rFonts w:ascii="Arial" w:hAnsi="Arial" w:cs="Arial"/>
          <w:sz w:val="22"/>
        </w:rPr>
      </w:pPr>
    </w:p>
    <w:p w14:paraId="7E5815C9" w14:textId="1448B117" w:rsidR="00564507" w:rsidRPr="00564507" w:rsidRDefault="00564507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br w:type="page"/>
      </w:r>
    </w:p>
    <w:p w14:paraId="76E65636" w14:textId="334A0DB2" w:rsidR="00312F74" w:rsidRPr="009C4760" w:rsidRDefault="005C35C3" w:rsidP="009C4760">
      <w:pPr>
        <w:pStyle w:val="cabealho1"/>
        <w:keepNext w:val="0"/>
        <w:keepLines w:val="0"/>
        <w:pageBreakBefore/>
        <w:tabs>
          <w:tab w:val="left" w:pos="2959"/>
        </w:tabs>
        <w:spacing w:after="0" w:line="360" w:lineRule="auto"/>
        <w:rPr>
          <w:rFonts w:ascii="Arial" w:hAnsi="Arial" w:cs="Arial"/>
          <w:color w:val="000000" w:themeColor="text1"/>
          <w:sz w:val="32"/>
          <w:szCs w:val="22"/>
        </w:rPr>
      </w:pPr>
      <w:bookmarkStart w:id="20" w:name="_Toc405908458"/>
      <w:r w:rsidRPr="009C4760">
        <w:rPr>
          <w:rFonts w:ascii="Arial" w:hAnsi="Arial" w:cs="Arial"/>
          <w:color w:val="000000" w:themeColor="text1"/>
          <w:sz w:val="32"/>
          <w:szCs w:val="22"/>
        </w:rPr>
        <w:lastRenderedPageBreak/>
        <w:t>Revisão do Plano de ação</w:t>
      </w:r>
      <w:bookmarkEnd w:id="20"/>
    </w:p>
    <w:p w14:paraId="3CC01F06" w14:textId="77777777" w:rsidR="00675317" w:rsidRDefault="00675317" w:rsidP="009C4760">
      <w:pPr>
        <w:spacing w:after="0" w:line="360" w:lineRule="auto"/>
      </w:pPr>
    </w:p>
    <w:p w14:paraId="3172F05D" w14:textId="1C1F590B" w:rsidR="00675317" w:rsidRPr="00564507" w:rsidRDefault="009C4760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21" w:name="_Toc405908459"/>
      <w:r>
        <w:rPr>
          <w:rFonts w:ascii="Arial" w:hAnsi="Arial" w:cs="Arial"/>
          <w:color w:val="000000" w:themeColor="text1"/>
          <w:sz w:val="22"/>
          <w:szCs w:val="22"/>
        </w:rPr>
        <w:t>Inclusão na proposta</w:t>
      </w:r>
      <w:bookmarkEnd w:id="21"/>
    </w:p>
    <w:p w14:paraId="26209EA4" w14:textId="22994D26" w:rsidR="00675317" w:rsidRDefault="00675317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</w:r>
      <w:r w:rsidR="009C4760">
        <w:rPr>
          <w:rFonts w:ascii="Arial" w:hAnsi="Arial" w:cs="Arial"/>
          <w:sz w:val="22"/>
        </w:rPr>
        <w:t>Desde a proposta foram incluídas as seguintes ideias:</w:t>
      </w:r>
    </w:p>
    <w:p w14:paraId="4F4C8586" w14:textId="22CE079A" w:rsidR="009C4760" w:rsidRDefault="009C4760" w:rsidP="009C4760">
      <w:pPr>
        <w:pStyle w:val="PargrafodaLista"/>
        <w:numPr>
          <w:ilvl w:val="0"/>
          <w:numId w:val="13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O controle do robô pode ser também realizado por softwares num computador ou smartphone/</w:t>
      </w:r>
      <w:proofErr w:type="spellStart"/>
      <w:r>
        <w:rPr>
          <w:rFonts w:ascii="Arial" w:hAnsi="Arial" w:cs="Arial"/>
          <w:sz w:val="22"/>
        </w:rPr>
        <w:t>tablet</w:t>
      </w:r>
      <w:proofErr w:type="spellEnd"/>
      <w:r w:rsidRPr="009C4760">
        <w:rPr>
          <w:rFonts w:ascii="Arial" w:hAnsi="Arial" w:cs="Arial"/>
          <w:sz w:val="22"/>
        </w:rPr>
        <w:t>.</w:t>
      </w:r>
    </w:p>
    <w:p w14:paraId="096AB92F" w14:textId="588FBC41" w:rsidR="009C4760" w:rsidRDefault="009C4760" w:rsidP="009C4760">
      <w:pPr>
        <w:pStyle w:val="PargrafodaLista"/>
        <w:numPr>
          <w:ilvl w:val="0"/>
          <w:numId w:val="13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Para reduzir o custo do sistema considerei utilizar uma versão menor do </w:t>
      </w:r>
      <w:proofErr w:type="spellStart"/>
      <w:r>
        <w:rPr>
          <w:rFonts w:ascii="Arial" w:hAnsi="Arial" w:cs="Arial"/>
          <w:sz w:val="22"/>
        </w:rPr>
        <w:t>Arduino</w:t>
      </w:r>
      <w:proofErr w:type="spellEnd"/>
      <w:r>
        <w:rPr>
          <w:rFonts w:ascii="Arial" w:hAnsi="Arial" w:cs="Arial"/>
          <w:sz w:val="22"/>
        </w:rPr>
        <w:t xml:space="preserve">, duas rodas e uma roda </w:t>
      </w:r>
      <w:proofErr w:type="spellStart"/>
      <w:r>
        <w:rPr>
          <w:rFonts w:ascii="Arial" w:hAnsi="Arial" w:cs="Arial"/>
          <w:sz w:val="22"/>
        </w:rPr>
        <w:t>omnidireirecional</w:t>
      </w:r>
      <w:proofErr w:type="spellEnd"/>
    </w:p>
    <w:p w14:paraId="0A051706" w14:textId="4E4171F6" w:rsidR="009C4760" w:rsidRPr="009C4760" w:rsidRDefault="004079D6" w:rsidP="009C4760">
      <w:pPr>
        <w:pStyle w:val="PargrafodaLista"/>
        <w:numPr>
          <w:ilvl w:val="0"/>
          <w:numId w:val="13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A interface de controle pode ser reduzida para facilitar a interação do público alvo e redução de custos.</w:t>
      </w:r>
    </w:p>
    <w:p w14:paraId="266CF78A" w14:textId="77777777" w:rsidR="00675317" w:rsidRDefault="00675317" w:rsidP="009C4760">
      <w:pPr>
        <w:spacing w:after="0" w:line="360" w:lineRule="auto"/>
        <w:rPr>
          <w:rFonts w:ascii="Arial" w:hAnsi="Arial" w:cs="Arial"/>
          <w:sz w:val="22"/>
        </w:rPr>
      </w:pPr>
    </w:p>
    <w:p w14:paraId="1BA9A1FB" w14:textId="0C958EB6" w:rsidR="004079D6" w:rsidRPr="004079D6" w:rsidRDefault="004079D6" w:rsidP="004079D6">
      <w:pPr>
        <w:pStyle w:val="cabealho2"/>
        <w:tabs>
          <w:tab w:val="left" w:pos="2150"/>
        </w:tabs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22" w:name="_Toc405908460"/>
      <w:r>
        <w:rPr>
          <w:rFonts w:ascii="Arial" w:hAnsi="Arial" w:cs="Arial"/>
          <w:color w:val="000000" w:themeColor="text1"/>
          <w:sz w:val="22"/>
          <w:szCs w:val="22"/>
        </w:rPr>
        <w:t>Realizado</w:t>
      </w:r>
      <w:bookmarkEnd w:id="22"/>
    </w:p>
    <w:p w14:paraId="3FBDCE19" w14:textId="233D828C" w:rsidR="004079D6" w:rsidRDefault="004079D6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  <w:t>Os seguintes itens foram realizados até o momento.</w:t>
      </w:r>
    </w:p>
    <w:p w14:paraId="5109BC8C" w14:textId="411A7E38" w:rsidR="004079D6" w:rsidRDefault="004079D6" w:rsidP="004079D6">
      <w:pPr>
        <w:pStyle w:val="PargrafodaLista"/>
        <w:numPr>
          <w:ilvl w:val="0"/>
          <w:numId w:val="14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A chegada das peças do robô</w:t>
      </w:r>
    </w:p>
    <w:p w14:paraId="09C5F18E" w14:textId="010D1EA4" w:rsidR="004079D6" w:rsidRDefault="004079D6" w:rsidP="004079D6">
      <w:pPr>
        <w:pStyle w:val="PargrafodaLista"/>
        <w:numPr>
          <w:ilvl w:val="0"/>
          <w:numId w:val="14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O desenvolvimento e testes do sistema em simulador</w:t>
      </w:r>
    </w:p>
    <w:p w14:paraId="61547B5A" w14:textId="12FA5B41" w:rsidR="004079D6" w:rsidRDefault="004079D6" w:rsidP="004079D6">
      <w:pPr>
        <w:pStyle w:val="PargrafodaLista"/>
        <w:numPr>
          <w:ilvl w:val="0"/>
          <w:numId w:val="14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A montagem do robô </w:t>
      </w:r>
    </w:p>
    <w:p w14:paraId="298B815D" w14:textId="48C32213" w:rsidR="004079D6" w:rsidRDefault="004079D6" w:rsidP="004079D6">
      <w:pPr>
        <w:pStyle w:val="PargrafodaLista"/>
        <w:numPr>
          <w:ilvl w:val="0"/>
          <w:numId w:val="14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Os testes do sistema em situação real</w:t>
      </w:r>
    </w:p>
    <w:p w14:paraId="00FF0780" w14:textId="77777777" w:rsidR="004079D6" w:rsidRDefault="004079D6" w:rsidP="004079D6">
      <w:pPr>
        <w:spacing w:after="0" w:line="360" w:lineRule="auto"/>
        <w:rPr>
          <w:rFonts w:ascii="Arial" w:hAnsi="Arial" w:cs="Arial"/>
          <w:sz w:val="22"/>
        </w:rPr>
      </w:pPr>
    </w:p>
    <w:p w14:paraId="0E9FC416" w14:textId="21426255" w:rsidR="004079D6" w:rsidRPr="004079D6" w:rsidRDefault="004079D6" w:rsidP="004079D6">
      <w:pPr>
        <w:pStyle w:val="cabealho2"/>
        <w:tabs>
          <w:tab w:val="left" w:pos="2150"/>
        </w:tabs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23" w:name="_Toc405908461"/>
      <w:r>
        <w:rPr>
          <w:rFonts w:ascii="Arial" w:hAnsi="Arial" w:cs="Arial"/>
          <w:color w:val="000000" w:themeColor="text1"/>
          <w:sz w:val="22"/>
          <w:szCs w:val="22"/>
        </w:rPr>
        <w:t>Diferenças entre proposto e realizado e pendencias</w:t>
      </w:r>
      <w:bookmarkEnd w:id="23"/>
    </w:p>
    <w:p w14:paraId="5C400868" w14:textId="4DCE52A0" w:rsidR="009D1D5F" w:rsidRDefault="004079D6" w:rsidP="009D1D5F">
      <w:pPr>
        <w:tabs>
          <w:tab w:val="left" w:pos="720"/>
          <w:tab w:val="left" w:pos="1440"/>
          <w:tab w:val="left" w:pos="3156"/>
        </w:tabs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  <w:t xml:space="preserve">Na proposta havia a previsão de terminar os testes do sistema em simulador para realização dos testes em situação real, </w:t>
      </w:r>
      <w:r w:rsidR="009D1D5F">
        <w:rPr>
          <w:rFonts w:ascii="Arial" w:hAnsi="Arial" w:cs="Arial"/>
          <w:sz w:val="22"/>
        </w:rPr>
        <w:t xml:space="preserve">entretanto a simulação se provou ser apenas um “teste raso” em comparação com o sistema real. Houve dificuldade na conversão entre a simulação e o sistema real no sentido de que o sistema real não possui tantos recursos como a simulação. Neste sentido tenho que estudar a troca de, por exemplo, fontes de energia (baterias) para o robô. </w:t>
      </w:r>
    </w:p>
    <w:p w14:paraId="1B76490F" w14:textId="0864A6D9" w:rsidR="004079D6" w:rsidRDefault="009D1D5F" w:rsidP="004079D6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ab/>
        <w:t>As pendencias para o projeto final II são:</w:t>
      </w:r>
    </w:p>
    <w:p w14:paraId="66954AD4" w14:textId="21C7DDE6" w:rsidR="009D1D5F" w:rsidRDefault="009D1D5F" w:rsidP="009D1D5F">
      <w:pPr>
        <w:pStyle w:val="PargrafodaLista"/>
        <w:numPr>
          <w:ilvl w:val="0"/>
          <w:numId w:val="15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Terminar os testes do sistema em situação real</w:t>
      </w:r>
    </w:p>
    <w:p w14:paraId="73A87CC7" w14:textId="096247CD" w:rsidR="009D1D5F" w:rsidRDefault="009D1D5F" w:rsidP="009D1D5F">
      <w:pPr>
        <w:pStyle w:val="PargrafodaLista"/>
        <w:numPr>
          <w:ilvl w:val="0"/>
          <w:numId w:val="15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Resolução de possíveis problemas devido aos testes</w:t>
      </w:r>
    </w:p>
    <w:p w14:paraId="1A693035" w14:textId="6D166791" w:rsidR="009D1D5F" w:rsidRDefault="009D1D5F" w:rsidP="009D1D5F">
      <w:pPr>
        <w:pStyle w:val="PargrafodaLista"/>
        <w:numPr>
          <w:ilvl w:val="0"/>
          <w:numId w:val="15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Testar o sistema em público alvo</w:t>
      </w:r>
    </w:p>
    <w:p w14:paraId="26944B4D" w14:textId="77777777" w:rsidR="009D1D5F" w:rsidRDefault="009D1D5F" w:rsidP="009D1D5F">
      <w:pPr>
        <w:pStyle w:val="PargrafodaLista"/>
        <w:numPr>
          <w:ilvl w:val="0"/>
          <w:numId w:val="15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Identificação de falhas de design e funcionalidade</w:t>
      </w:r>
    </w:p>
    <w:p w14:paraId="0F901C24" w14:textId="44D7F306" w:rsidR="009D1D5F" w:rsidRPr="009D1D5F" w:rsidRDefault="009D1D5F" w:rsidP="009D1D5F">
      <w:pPr>
        <w:pStyle w:val="PargrafodaLista"/>
        <w:numPr>
          <w:ilvl w:val="0"/>
          <w:numId w:val="15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Reestruturação do projeto baseado nos resultados obtidos no passo (3) e (4)</w:t>
      </w:r>
    </w:p>
    <w:p w14:paraId="23DD95D3" w14:textId="77777777" w:rsidR="004079D6" w:rsidRPr="004079D6" w:rsidRDefault="004079D6" w:rsidP="004079D6">
      <w:pPr>
        <w:spacing w:after="0" w:line="360" w:lineRule="auto"/>
        <w:rPr>
          <w:rFonts w:ascii="Arial" w:hAnsi="Arial" w:cs="Arial"/>
          <w:sz w:val="22"/>
        </w:rPr>
      </w:pPr>
    </w:p>
    <w:p w14:paraId="074D75EB" w14:textId="16EDFCEB" w:rsidR="00675317" w:rsidRPr="00675317" w:rsidRDefault="00675317" w:rsidP="009C4760">
      <w:p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br w:type="page"/>
      </w:r>
    </w:p>
    <w:p w14:paraId="19DABDEE" w14:textId="038A9928" w:rsidR="00312F74" w:rsidRPr="009C4760" w:rsidRDefault="005C35C3" w:rsidP="009C4760">
      <w:pPr>
        <w:pStyle w:val="cabealho1"/>
        <w:keepNext w:val="0"/>
        <w:keepLines w:val="0"/>
        <w:pageBreakBefore/>
        <w:spacing w:after="0" w:line="360" w:lineRule="auto"/>
        <w:rPr>
          <w:rFonts w:ascii="Arial" w:hAnsi="Arial" w:cs="Arial"/>
          <w:color w:val="000000" w:themeColor="text1"/>
          <w:sz w:val="32"/>
          <w:szCs w:val="22"/>
        </w:rPr>
      </w:pPr>
      <w:bookmarkStart w:id="24" w:name="_Toc405908462"/>
      <w:r w:rsidRPr="009C4760">
        <w:rPr>
          <w:rFonts w:ascii="Arial" w:hAnsi="Arial" w:cs="Arial"/>
          <w:color w:val="000000" w:themeColor="text1"/>
          <w:sz w:val="32"/>
          <w:szCs w:val="22"/>
        </w:rPr>
        <w:lastRenderedPageBreak/>
        <w:t>Cronogramas</w:t>
      </w:r>
      <w:bookmarkEnd w:id="24"/>
    </w:p>
    <w:p w14:paraId="547BE020" w14:textId="77777777" w:rsidR="0091002B" w:rsidRPr="0091002B" w:rsidRDefault="0091002B" w:rsidP="009C4760">
      <w:pPr>
        <w:spacing w:after="0" w:line="360" w:lineRule="auto"/>
      </w:pPr>
    </w:p>
    <w:p w14:paraId="52E8257A" w14:textId="7E9E1726" w:rsidR="002B4A2E" w:rsidRPr="0091002B" w:rsidRDefault="009D1D5F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25" w:name="_Toc405908463"/>
      <w:r>
        <w:rPr>
          <w:rFonts w:ascii="Arial" w:hAnsi="Arial" w:cs="Arial"/>
          <w:color w:val="000000" w:themeColor="text1"/>
          <w:sz w:val="22"/>
          <w:szCs w:val="22"/>
        </w:rPr>
        <w:t>Cronograma da proposta</w:t>
      </w:r>
      <w:bookmarkEnd w:id="25"/>
    </w:p>
    <w:p w14:paraId="322052B0" w14:textId="77777777" w:rsidR="009D1D5F" w:rsidRDefault="009D1D5F" w:rsidP="009D1D5F">
      <w:pPr>
        <w:pStyle w:val="PargrafodaLista"/>
        <w:numPr>
          <w:ilvl w:val="0"/>
          <w:numId w:val="10"/>
        </w:numPr>
        <w:spacing w:after="0" w:line="360" w:lineRule="auto"/>
        <w:ind w:left="36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Setembro:</w:t>
      </w:r>
    </w:p>
    <w:p w14:paraId="1D110008" w14:textId="77777777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Aquisição do material e espera para a entrega.</w:t>
      </w:r>
    </w:p>
    <w:p w14:paraId="303B016F" w14:textId="77777777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Começo do desenvolvimento do software da interface de controle em simulador.</w:t>
      </w:r>
    </w:p>
    <w:p w14:paraId="62B2C096" w14:textId="77777777" w:rsidR="009D1D5F" w:rsidRPr="00A241F9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Começo do desenvolvimento do software do robô em simulador.</w:t>
      </w:r>
    </w:p>
    <w:p w14:paraId="7E931C58" w14:textId="77777777" w:rsidR="009D1D5F" w:rsidRDefault="009D1D5F" w:rsidP="009D1D5F">
      <w:pPr>
        <w:pStyle w:val="PargrafodaLista"/>
        <w:numPr>
          <w:ilvl w:val="0"/>
          <w:numId w:val="10"/>
        </w:numPr>
        <w:spacing w:after="0" w:line="360" w:lineRule="auto"/>
        <w:ind w:left="36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Outubro</w:t>
      </w:r>
    </w:p>
    <w:p w14:paraId="6CB364B6" w14:textId="77777777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Chegada das peças</w:t>
      </w:r>
    </w:p>
    <w:p w14:paraId="392B86FD" w14:textId="77777777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Termino do desenvolvimento do software da interface de controle no simulador.</w:t>
      </w:r>
    </w:p>
    <w:p w14:paraId="55E66EE7" w14:textId="77777777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Termino do desenvolvimento do software do robô em simulador.</w:t>
      </w:r>
    </w:p>
    <w:p w14:paraId="04396957" w14:textId="77777777" w:rsidR="009D1D5F" w:rsidRPr="0091002B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Teste do software da interface de controle e do robô em condições reais.</w:t>
      </w:r>
    </w:p>
    <w:p w14:paraId="298AE4C8" w14:textId="77777777" w:rsidR="009D1D5F" w:rsidRDefault="009D1D5F" w:rsidP="009D1D5F">
      <w:pPr>
        <w:pStyle w:val="PargrafodaLista"/>
        <w:numPr>
          <w:ilvl w:val="0"/>
          <w:numId w:val="10"/>
        </w:numPr>
        <w:spacing w:after="0" w:line="360" w:lineRule="auto"/>
        <w:ind w:left="36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Novembro:</w:t>
      </w:r>
    </w:p>
    <w:p w14:paraId="50778CA5" w14:textId="77777777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Teste do sistema em público alvo.</w:t>
      </w:r>
    </w:p>
    <w:p w14:paraId="155B746E" w14:textId="4DE7AAF0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 xml:space="preserve">Revisão do projeto utilizando dados obtidos no teste com </w:t>
      </w:r>
      <w:r w:rsidR="00A20509">
        <w:rPr>
          <w:rFonts w:ascii="Arial" w:hAnsi="Arial" w:cs="Arial"/>
          <w:color w:val="000000" w:themeColor="text1"/>
          <w:sz w:val="22"/>
          <w:szCs w:val="22"/>
        </w:rPr>
        <w:t>público</w:t>
      </w:r>
      <w:r>
        <w:rPr>
          <w:rFonts w:ascii="Arial" w:hAnsi="Arial" w:cs="Arial"/>
          <w:color w:val="000000" w:themeColor="text1"/>
          <w:sz w:val="22"/>
          <w:szCs w:val="22"/>
        </w:rPr>
        <w:t xml:space="preserve"> alvo</w:t>
      </w:r>
    </w:p>
    <w:p w14:paraId="708E554F" w14:textId="77777777" w:rsidR="009D1D5F" w:rsidRDefault="009D1D5F" w:rsidP="009D1D5F">
      <w:pPr>
        <w:pStyle w:val="PargrafodaLista"/>
        <w:numPr>
          <w:ilvl w:val="0"/>
          <w:numId w:val="10"/>
        </w:numPr>
        <w:spacing w:after="0" w:line="360" w:lineRule="auto"/>
        <w:ind w:left="36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Dezembro</w:t>
      </w:r>
    </w:p>
    <w:p w14:paraId="1F6B9E21" w14:textId="77777777" w:rsidR="009D1D5F" w:rsidRPr="00A241F9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Geração do relatório de Projeto final para a entrega.</w:t>
      </w:r>
    </w:p>
    <w:p w14:paraId="1F5BC7BE" w14:textId="660D952A" w:rsidR="00717998" w:rsidRDefault="00717998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4EE89D32" w14:textId="52AE0CE4" w:rsidR="009D1D5F" w:rsidRDefault="009D1D5F" w:rsidP="00252EA1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26" w:name="_Toc405908464"/>
      <w:r>
        <w:rPr>
          <w:rFonts w:ascii="Arial" w:hAnsi="Arial" w:cs="Arial"/>
          <w:color w:val="000000" w:themeColor="text1"/>
          <w:sz w:val="22"/>
          <w:szCs w:val="22"/>
        </w:rPr>
        <w:t>Cronograma real</w:t>
      </w:r>
      <w:bookmarkEnd w:id="26"/>
    </w:p>
    <w:p w14:paraId="7B496AEE" w14:textId="77777777" w:rsidR="009D1D5F" w:rsidRDefault="009D1D5F" w:rsidP="009D1D5F">
      <w:pPr>
        <w:pStyle w:val="PargrafodaLista"/>
        <w:numPr>
          <w:ilvl w:val="0"/>
          <w:numId w:val="10"/>
        </w:numPr>
        <w:spacing w:after="0" w:line="360" w:lineRule="auto"/>
        <w:ind w:left="36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Setembro:</w:t>
      </w:r>
    </w:p>
    <w:p w14:paraId="4A982C5D" w14:textId="77777777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Aquisição do material e espera para a entrega.</w:t>
      </w:r>
    </w:p>
    <w:p w14:paraId="4AEAC806" w14:textId="77777777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Começo do desenvolvimento do software da interface de controle em simulador.</w:t>
      </w:r>
    </w:p>
    <w:p w14:paraId="2C0858A9" w14:textId="77777777" w:rsidR="009D1D5F" w:rsidRPr="00A241F9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Começo do desenvolvimento do software do robô em simulador.</w:t>
      </w:r>
    </w:p>
    <w:p w14:paraId="573E1400" w14:textId="004FFB42" w:rsidR="009D1D5F" w:rsidRDefault="009D1D5F" w:rsidP="009D1D5F">
      <w:pPr>
        <w:pStyle w:val="PargrafodaLista"/>
        <w:numPr>
          <w:ilvl w:val="0"/>
          <w:numId w:val="10"/>
        </w:numPr>
        <w:spacing w:after="0" w:line="360" w:lineRule="auto"/>
        <w:ind w:left="36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Outubro</w:t>
      </w:r>
      <w:r w:rsidR="00252EA1">
        <w:rPr>
          <w:rFonts w:ascii="Arial" w:hAnsi="Arial" w:cs="Arial"/>
          <w:color w:val="000000" w:themeColor="text1"/>
          <w:sz w:val="22"/>
          <w:szCs w:val="22"/>
        </w:rPr>
        <w:t xml:space="preserve"> e Novembro</w:t>
      </w:r>
    </w:p>
    <w:p w14:paraId="03921E38" w14:textId="77777777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Chegada das peças</w:t>
      </w:r>
    </w:p>
    <w:p w14:paraId="179DF222" w14:textId="77777777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Termino do desenvolvimento do software da interface de controle no simulador.</w:t>
      </w:r>
    </w:p>
    <w:p w14:paraId="215EC723" w14:textId="77777777" w:rsidR="009D1D5F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Termino do desenvolvimento do software do robô em simulador.</w:t>
      </w:r>
    </w:p>
    <w:p w14:paraId="20D3C3F2" w14:textId="2CFC763F" w:rsidR="009D1D5F" w:rsidRPr="00252EA1" w:rsidRDefault="00252EA1" w:rsidP="00252EA1">
      <w:pPr>
        <w:pStyle w:val="PargrafodaLista"/>
        <w:numPr>
          <w:ilvl w:val="0"/>
          <w:numId w:val="16"/>
        </w:numPr>
        <w:tabs>
          <w:tab w:val="left" w:pos="426"/>
        </w:tabs>
        <w:spacing w:after="0" w:line="360" w:lineRule="auto"/>
        <w:ind w:left="426" w:hanging="426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Dezembro</w:t>
      </w:r>
    </w:p>
    <w:p w14:paraId="4C0A59D0" w14:textId="77777777" w:rsidR="009D1D5F" w:rsidRPr="0091002B" w:rsidRDefault="009D1D5F" w:rsidP="009D1D5F">
      <w:pPr>
        <w:pStyle w:val="PargrafodaLista"/>
        <w:numPr>
          <w:ilvl w:val="1"/>
          <w:numId w:val="10"/>
        </w:numPr>
        <w:spacing w:after="0" w:line="360" w:lineRule="auto"/>
        <w:ind w:left="720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Teste do software da interface de controle e do robô em condições reais.</w:t>
      </w:r>
    </w:p>
    <w:p w14:paraId="083FD568" w14:textId="77777777" w:rsidR="00252EA1" w:rsidRDefault="00252EA1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7A315593" w14:textId="77777777" w:rsidR="00252EA1" w:rsidRDefault="00252EA1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5A038B9E" w14:textId="47DFE7E4" w:rsidR="00252EA1" w:rsidRPr="0091002B" w:rsidRDefault="00252EA1" w:rsidP="00252EA1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27" w:name="_Toc405908465"/>
      <w:r>
        <w:rPr>
          <w:rFonts w:ascii="Arial" w:hAnsi="Arial" w:cs="Arial"/>
          <w:color w:val="000000" w:themeColor="text1"/>
          <w:sz w:val="22"/>
          <w:szCs w:val="22"/>
        </w:rPr>
        <w:lastRenderedPageBreak/>
        <w:t>Cronograma para o projeto final II</w:t>
      </w:r>
      <w:bookmarkEnd w:id="27"/>
    </w:p>
    <w:p w14:paraId="5E240129" w14:textId="364F7101" w:rsidR="00252EA1" w:rsidRDefault="00252EA1" w:rsidP="00252EA1">
      <w:pPr>
        <w:pStyle w:val="PargrafodaLista"/>
        <w:numPr>
          <w:ilvl w:val="0"/>
          <w:numId w:val="10"/>
        </w:num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Março</w:t>
      </w:r>
    </w:p>
    <w:p w14:paraId="6D3AA0CB" w14:textId="0EE62E6D" w:rsidR="00252EA1" w:rsidRDefault="00252EA1" w:rsidP="00252EA1">
      <w:pPr>
        <w:pStyle w:val="PargrafodaLista"/>
        <w:numPr>
          <w:ilvl w:val="1"/>
          <w:numId w:val="10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Terminar os testes do sistema em situação real</w:t>
      </w:r>
    </w:p>
    <w:p w14:paraId="29F7C978" w14:textId="77777777" w:rsidR="00252EA1" w:rsidRDefault="00252EA1" w:rsidP="00252EA1">
      <w:pPr>
        <w:pStyle w:val="PargrafodaLista"/>
        <w:numPr>
          <w:ilvl w:val="1"/>
          <w:numId w:val="10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Resolução de possíveis problemas devido aos testes</w:t>
      </w:r>
    </w:p>
    <w:p w14:paraId="5FE89466" w14:textId="77777777" w:rsidR="00252EA1" w:rsidRDefault="00252EA1" w:rsidP="00252EA1">
      <w:pPr>
        <w:pStyle w:val="PargrafodaLista"/>
        <w:numPr>
          <w:ilvl w:val="0"/>
          <w:numId w:val="10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Abril</w:t>
      </w:r>
    </w:p>
    <w:p w14:paraId="68EDC3C3" w14:textId="77777777" w:rsidR="003E39E0" w:rsidRDefault="00252EA1" w:rsidP="003E39E0">
      <w:pPr>
        <w:pStyle w:val="PargrafodaLista"/>
        <w:numPr>
          <w:ilvl w:val="1"/>
          <w:numId w:val="10"/>
        </w:numPr>
        <w:spacing w:after="0" w:line="360" w:lineRule="auto"/>
        <w:rPr>
          <w:rFonts w:ascii="Arial" w:hAnsi="Arial" w:cs="Arial"/>
          <w:sz w:val="22"/>
        </w:rPr>
      </w:pPr>
      <w:r w:rsidRPr="00252EA1">
        <w:rPr>
          <w:rFonts w:ascii="Arial" w:hAnsi="Arial" w:cs="Arial"/>
          <w:sz w:val="22"/>
        </w:rPr>
        <w:t>Testar o sistema em público alvo</w:t>
      </w:r>
    </w:p>
    <w:p w14:paraId="24C2BBB7" w14:textId="62E03DCC" w:rsidR="003E39E0" w:rsidRDefault="003E39E0" w:rsidP="003E39E0">
      <w:pPr>
        <w:pStyle w:val="PargrafodaLista"/>
        <w:numPr>
          <w:ilvl w:val="1"/>
          <w:numId w:val="10"/>
        </w:numPr>
        <w:spacing w:after="0" w:line="360" w:lineRule="auto"/>
        <w:rPr>
          <w:rFonts w:ascii="Arial" w:hAnsi="Arial" w:cs="Arial"/>
          <w:sz w:val="22"/>
        </w:rPr>
      </w:pPr>
      <w:r w:rsidRPr="003E39E0">
        <w:rPr>
          <w:rFonts w:ascii="Arial" w:hAnsi="Arial" w:cs="Arial"/>
          <w:sz w:val="22"/>
        </w:rPr>
        <w:t>Identificação de falhas de design e funcionalidade</w:t>
      </w:r>
    </w:p>
    <w:p w14:paraId="4FAF9ED7" w14:textId="4443803C" w:rsidR="003E39E0" w:rsidRDefault="003E39E0" w:rsidP="003E39E0">
      <w:pPr>
        <w:pStyle w:val="PargrafodaLista"/>
        <w:numPr>
          <w:ilvl w:val="0"/>
          <w:numId w:val="10"/>
        </w:numPr>
        <w:spacing w:after="0"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Maio e Junho</w:t>
      </w:r>
    </w:p>
    <w:p w14:paraId="1F6D6EE1" w14:textId="77096804" w:rsidR="003E39E0" w:rsidRPr="003E39E0" w:rsidRDefault="003E39E0" w:rsidP="003E39E0">
      <w:pPr>
        <w:pStyle w:val="PargrafodaLista"/>
        <w:numPr>
          <w:ilvl w:val="1"/>
          <w:numId w:val="10"/>
        </w:numPr>
        <w:rPr>
          <w:rFonts w:ascii="Arial" w:hAnsi="Arial" w:cs="Arial"/>
          <w:sz w:val="22"/>
        </w:rPr>
      </w:pPr>
      <w:r w:rsidRPr="003E39E0">
        <w:rPr>
          <w:rFonts w:ascii="Arial" w:hAnsi="Arial" w:cs="Arial"/>
          <w:sz w:val="22"/>
        </w:rPr>
        <w:t>Reestruturação do projeto baseado nos resultados obtido</w:t>
      </w:r>
      <w:r>
        <w:rPr>
          <w:rFonts w:ascii="Arial" w:hAnsi="Arial" w:cs="Arial"/>
          <w:sz w:val="22"/>
        </w:rPr>
        <w:t>s no mês de Abril</w:t>
      </w:r>
    </w:p>
    <w:p w14:paraId="3A1A9CA2" w14:textId="77777777" w:rsidR="00252EA1" w:rsidRPr="00252EA1" w:rsidRDefault="00252EA1" w:rsidP="00252EA1">
      <w:pPr>
        <w:spacing w:after="0" w:line="360" w:lineRule="auto"/>
        <w:rPr>
          <w:rFonts w:ascii="Arial" w:hAnsi="Arial" w:cs="Arial"/>
          <w:sz w:val="22"/>
        </w:rPr>
      </w:pPr>
    </w:p>
    <w:p w14:paraId="7D376F19" w14:textId="77777777" w:rsidR="00252EA1" w:rsidRDefault="00252EA1" w:rsidP="00252EA1">
      <w:pPr>
        <w:tabs>
          <w:tab w:val="left" w:pos="2919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1F0A9326" w14:textId="77777777" w:rsidR="002B4A2E" w:rsidRPr="0091002B" w:rsidRDefault="002B4A2E" w:rsidP="009C4760">
      <w:pPr>
        <w:spacing w:after="0" w:line="360" w:lineRule="auto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b/>
          <w:bCs/>
          <w:color w:val="000000" w:themeColor="text1"/>
          <w:sz w:val="22"/>
          <w:szCs w:val="22"/>
        </w:rPr>
        <w:br w:type="page"/>
      </w:r>
    </w:p>
    <w:p w14:paraId="7D14B29B" w14:textId="77777777" w:rsidR="00675317" w:rsidRDefault="00675317" w:rsidP="009C4760">
      <w:pPr>
        <w:pStyle w:val="cabealho1"/>
        <w:keepNext w:val="0"/>
        <w:keepLines w:val="0"/>
        <w:pageBreakBefore/>
        <w:tabs>
          <w:tab w:val="left" w:pos="2959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28" w:name="_Toc405908466"/>
      <w:r w:rsidRPr="0091002B">
        <w:rPr>
          <w:rFonts w:ascii="Arial" w:hAnsi="Arial" w:cs="Arial"/>
          <w:color w:val="000000" w:themeColor="text1"/>
          <w:sz w:val="22"/>
          <w:szCs w:val="22"/>
        </w:rPr>
        <w:lastRenderedPageBreak/>
        <w:t>Referências bibliográficas</w:t>
      </w:r>
      <w:bookmarkEnd w:id="28"/>
    </w:p>
    <w:p w14:paraId="2663A9B0" w14:textId="77777777" w:rsidR="00675317" w:rsidRPr="0091002B" w:rsidRDefault="00675317" w:rsidP="009C4760">
      <w:pPr>
        <w:spacing w:after="0" w:line="360" w:lineRule="auto"/>
      </w:pPr>
    </w:p>
    <w:p w14:paraId="58719EB3" w14:textId="77777777" w:rsidR="00675317" w:rsidRPr="0091002B" w:rsidRDefault="00675317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29" w:name="_Toc405908467"/>
      <w:r w:rsidRPr="0091002B">
        <w:rPr>
          <w:rFonts w:ascii="Arial" w:hAnsi="Arial" w:cs="Arial"/>
          <w:color w:val="000000" w:themeColor="text1"/>
          <w:sz w:val="22"/>
          <w:szCs w:val="22"/>
        </w:rPr>
        <w:t>Referência de projetos existentes</w:t>
      </w:r>
      <w:bookmarkEnd w:id="29"/>
    </w:p>
    <w:p w14:paraId="19E22A19" w14:textId="77777777" w:rsidR="00675317" w:rsidRPr="00A241F9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1475B83B" w14:textId="77777777" w:rsidR="00675317" w:rsidRPr="00675317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675317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[1] Lego </w:t>
      </w:r>
      <w:proofErr w:type="spellStart"/>
      <w:r w:rsidRPr="00675317">
        <w:rPr>
          <w:rFonts w:ascii="Arial" w:hAnsi="Arial" w:cs="Arial"/>
          <w:color w:val="000000" w:themeColor="text1"/>
          <w:sz w:val="22"/>
          <w:szCs w:val="22"/>
          <w:lang w:val="en-US"/>
        </w:rPr>
        <w:t>Mindstorms</w:t>
      </w:r>
      <w:proofErr w:type="spellEnd"/>
      <w:r w:rsidRPr="00675317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- http://www.lego.com/en-us/mindstorms/?domainredir=mindstorms.lego.com</w:t>
      </w:r>
    </w:p>
    <w:p w14:paraId="03297D4A" w14:textId="77777777" w:rsidR="00675317" w:rsidRPr="00675317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69B828CB" w14:textId="77777777" w:rsidR="00675317" w:rsidRPr="0091002B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>[2] Primo - http://www.primo.io/</w:t>
      </w:r>
    </w:p>
    <w:p w14:paraId="5901D454" w14:textId="77777777" w:rsidR="00675317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363B9087" w14:textId="77777777" w:rsidR="00675317" w:rsidRPr="0091002B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91002B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[3] </w:t>
      </w:r>
      <w:proofErr w:type="spellStart"/>
      <w:r w:rsidRPr="0091002B">
        <w:rPr>
          <w:rFonts w:ascii="Arial" w:hAnsi="Arial" w:cs="Arial"/>
          <w:color w:val="000000" w:themeColor="text1"/>
          <w:sz w:val="22"/>
          <w:szCs w:val="22"/>
          <w:lang w:val="en-US"/>
        </w:rPr>
        <w:t>Linkbot</w:t>
      </w:r>
      <w:proofErr w:type="spellEnd"/>
      <w:r w:rsidRPr="0091002B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- http://www.barobo.com/</w:t>
      </w:r>
    </w:p>
    <w:p w14:paraId="2624681B" w14:textId="77777777" w:rsidR="00675317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5DBA9E36" w14:textId="77777777" w:rsidR="00675317" w:rsidRPr="0091002B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r w:rsidRPr="0091002B">
        <w:rPr>
          <w:rFonts w:ascii="Arial" w:hAnsi="Arial" w:cs="Arial"/>
          <w:color w:val="000000" w:themeColor="text1"/>
          <w:sz w:val="22"/>
          <w:szCs w:val="22"/>
        </w:rPr>
        <w:t>[4] EZ-</w:t>
      </w:r>
      <w:proofErr w:type="spellStart"/>
      <w:r w:rsidRPr="0091002B">
        <w:rPr>
          <w:rFonts w:ascii="Arial" w:hAnsi="Arial" w:cs="Arial"/>
          <w:color w:val="000000" w:themeColor="text1"/>
          <w:sz w:val="22"/>
          <w:szCs w:val="22"/>
        </w:rPr>
        <w:t>Robot</w:t>
      </w:r>
      <w:proofErr w:type="spellEnd"/>
      <w:r w:rsidRPr="0091002B">
        <w:rPr>
          <w:rFonts w:ascii="Arial" w:hAnsi="Arial" w:cs="Arial"/>
          <w:color w:val="000000" w:themeColor="text1"/>
          <w:sz w:val="22"/>
          <w:szCs w:val="22"/>
        </w:rPr>
        <w:t xml:space="preserve"> - http://www.ez-robot.com/</w:t>
      </w:r>
    </w:p>
    <w:p w14:paraId="5B54659E" w14:textId="77777777" w:rsidR="00675317" w:rsidRPr="0091002B" w:rsidRDefault="00675317" w:rsidP="009C4760">
      <w:pPr>
        <w:tabs>
          <w:tab w:val="left" w:pos="1239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4FCB3CBC" w14:textId="77777777" w:rsidR="00675317" w:rsidRPr="0091002B" w:rsidRDefault="00675317" w:rsidP="009C4760">
      <w:pPr>
        <w:tabs>
          <w:tab w:val="left" w:pos="1239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91002B">
        <w:rPr>
          <w:rFonts w:ascii="Arial" w:hAnsi="Arial" w:cs="Arial"/>
          <w:color w:val="000000" w:themeColor="text1"/>
          <w:sz w:val="22"/>
          <w:szCs w:val="22"/>
          <w:lang w:val="en-US"/>
        </w:rPr>
        <w:t>[5] Play-</w:t>
      </w:r>
      <w:proofErr w:type="gramStart"/>
      <w:r w:rsidRPr="0091002B">
        <w:rPr>
          <w:rFonts w:ascii="Arial" w:hAnsi="Arial" w:cs="Arial"/>
          <w:color w:val="000000" w:themeColor="text1"/>
          <w:sz w:val="22"/>
          <w:szCs w:val="22"/>
          <w:lang w:val="en-US"/>
        </w:rPr>
        <w:t>I</w:t>
      </w:r>
      <w:proofErr w:type="gramEnd"/>
      <w:r w:rsidRPr="0091002B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 - https://www.play-i.com/</w:t>
      </w:r>
    </w:p>
    <w:p w14:paraId="42E5C613" w14:textId="77777777" w:rsidR="00675317" w:rsidRDefault="00675317" w:rsidP="009C4760">
      <w:pPr>
        <w:tabs>
          <w:tab w:val="left" w:pos="1239"/>
        </w:tabs>
        <w:spacing w:after="0"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03EC8F36" w14:textId="77777777" w:rsidR="00675317" w:rsidRPr="0091002B" w:rsidRDefault="00675317" w:rsidP="009C4760">
      <w:pPr>
        <w:pStyle w:val="cabealho2"/>
        <w:spacing w:before="0"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bookmarkStart w:id="30" w:name="_Toc405908468"/>
      <w:r>
        <w:rPr>
          <w:rFonts w:ascii="Arial" w:hAnsi="Arial" w:cs="Arial"/>
          <w:color w:val="000000" w:themeColor="text1"/>
          <w:sz w:val="22"/>
          <w:szCs w:val="22"/>
        </w:rPr>
        <w:t xml:space="preserve">Plataformas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Ultilizadas</w:t>
      </w:r>
      <w:bookmarkEnd w:id="30"/>
      <w:proofErr w:type="spellEnd"/>
    </w:p>
    <w:p w14:paraId="253EC8F6" w14:textId="77777777" w:rsidR="00675317" w:rsidRPr="00BC468A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74B03DA3" w14:textId="77777777" w:rsidR="00675317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  <w:proofErr w:type="spellStart"/>
      <w:r>
        <w:rPr>
          <w:rFonts w:ascii="Arial" w:hAnsi="Arial" w:cs="Arial"/>
          <w:color w:val="000000" w:themeColor="text1"/>
          <w:sz w:val="22"/>
          <w:szCs w:val="22"/>
        </w:rPr>
        <w:t>Arduino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 xml:space="preserve">[6] - </w:t>
      </w:r>
      <w:hyperlink r:id="rId15" w:history="1">
        <w:r w:rsidRPr="0054616F">
          <w:rPr>
            <w:rStyle w:val="Hyperlink"/>
            <w:rFonts w:ascii="Arial" w:hAnsi="Arial" w:cs="Arial"/>
            <w:sz w:val="22"/>
            <w:szCs w:val="22"/>
          </w:rPr>
          <w:t>http://www.arduino.cc/</w:t>
        </w:r>
      </w:hyperlink>
    </w:p>
    <w:p w14:paraId="28397FDE" w14:textId="77777777" w:rsidR="00675317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</w:rPr>
      </w:pPr>
    </w:p>
    <w:p w14:paraId="40EB1F9F" w14:textId="77777777" w:rsidR="00675317" w:rsidRPr="00FA1EC1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FA1EC1">
        <w:rPr>
          <w:rFonts w:ascii="Arial" w:hAnsi="Arial" w:cs="Arial"/>
          <w:color w:val="000000" w:themeColor="text1"/>
          <w:sz w:val="22"/>
          <w:szCs w:val="22"/>
          <w:lang w:val="en-US"/>
        </w:rPr>
        <w:t>Notepad+</w:t>
      </w:r>
      <w:proofErr w:type="gramStart"/>
      <w:r w:rsidRPr="00FA1EC1">
        <w:rPr>
          <w:rFonts w:ascii="Arial" w:hAnsi="Arial" w:cs="Arial"/>
          <w:color w:val="000000" w:themeColor="text1"/>
          <w:sz w:val="22"/>
          <w:szCs w:val="22"/>
          <w:lang w:val="en-US"/>
        </w:rPr>
        <w:t>+[</w:t>
      </w:r>
      <w:proofErr w:type="gramEnd"/>
      <w:r w:rsidRPr="00FA1EC1"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7] - </w:t>
      </w:r>
      <w:hyperlink r:id="rId16" w:history="1">
        <w:r w:rsidRPr="00FA1EC1">
          <w:rPr>
            <w:rStyle w:val="Hyperlink"/>
            <w:rFonts w:ascii="Arial" w:hAnsi="Arial" w:cs="Arial"/>
            <w:sz w:val="22"/>
            <w:szCs w:val="22"/>
            <w:lang w:val="en-US"/>
          </w:rPr>
          <w:t>http://notepad-plus-plus.org/</w:t>
        </w:r>
      </w:hyperlink>
    </w:p>
    <w:p w14:paraId="1728E48A" w14:textId="77777777" w:rsidR="00675317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p w14:paraId="16D44A71" w14:textId="77777777" w:rsidR="00675317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  <w:proofErr w:type="spellStart"/>
      <w:proofErr w:type="gramStart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SourceCookifier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>[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lang w:val="en-US"/>
        </w:rPr>
        <w:t xml:space="preserve">8] - </w:t>
      </w:r>
      <w:hyperlink r:id="rId17" w:history="1">
        <w:r w:rsidRPr="0054616F">
          <w:rPr>
            <w:rStyle w:val="Hyperlink"/>
            <w:rFonts w:ascii="Arial" w:hAnsi="Arial" w:cs="Arial"/>
            <w:sz w:val="22"/>
            <w:szCs w:val="22"/>
            <w:lang w:val="en-US"/>
          </w:rPr>
          <w:t>http://sourceforge.net/projects/sourcecookifier/</w:t>
        </w:r>
      </w:hyperlink>
    </w:p>
    <w:p w14:paraId="7D47F8C3" w14:textId="45582609" w:rsidR="00675317" w:rsidRDefault="00675317" w:rsidP="009C4760">
      <w:pPr>
        <w:spacing w:after="0"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</w:p>
    <w:sectPr w:rsidR="00675317" w:rsidSect="00FF4B14">
      <w:headerReference w:type="default" r:id="rId18"/>
      <w:pgSz w:w="11907" w:h="16839" w:code="9"/>
      <w:pgMar w:top="1418" w:right="1985" w:bottom="1418" w:left="1985" w:header="720" w:footer="720" w:gutter="0"/>
      <w:pgNumType w:start="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E8DF73" w14:textId="77777777" w:rsidR="00463ECC" w:rsidRDefault="00463ECC">
      <w:pPr>
        <w:spacing w:after="0"/>
      </w:pPr>
      <w:r>
        <w:separator/>
      </w:r>
    </w:p>
  </w:endnote>
  <w:endnote w:type="continuationSeparator" w:id="0">
    <w:p w14:paraId="31808377" w14:textId="77777777" w:rsidR="00463ECC" w:rsidRDefault="00463EC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69F1CC" w14:textId="77777777" w:rsidR="00463ECC" w:rsidRDefault="00463ECC">
      <w:pPr>
        <w:spacing w:after="0"/>
      </w:pPr>
      <w:r>
        <w:separator/>
      </w:r>
    </w:p>
  </w:footnote>
  <w:footnote w:type="continuationSeparator" w:id="0">
    <w:p w14:paraId="3B38774C" w14:textId="77777777" w:rsidR="00463ECC" w:rsidRDefault="00463EC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5D6B7B" w14:textId="01D6749A" w:rsidR="00252EA1" w:rsidRDefault="00252EA1" w:rsidP="00B3034D">
    <w:pPr>
      <w:pStyle w:val="Cabealho0"/>
      <w:tabs>
        <w:tab w:val="clear" w:pos="4252"/>
        <w:tab w:val="clear" w:pos="8504"/>
        <w:tab w:val="left" w:pos="2880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5892388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65B23D5" w14:textId="42D123F5" w:rsidR="00252EA1" w:rsidRDefault="00252EA1">
        <w:pPr>
          <w:pStyle w:val="Cabealho0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A17DA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53718DD6" w14:textId="77777777" w:rsidR="00252EA1" w:rsidRDefault="00252EA1" w:rsidP="00B3034D">
    <w:pPr>
      <w:pStyle w:val="Cabealho0"/>
      <w:tabs>
        <w:tab w:val="clear" w:pos="4252"/>
        <w:tab w:val="clear" w:pos="8504"/>
        <w:tab w:val="left" w:pos="2880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B08E8"/>
    <w:multiLevelType w:val="hybridMultilevel"/>
    <w:tmpl w:val="B6265D9C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9E762F"/>
    <w:multiLevelType w:val="hybridMultilevel"/>
    <w:tmpl w:val="3C247E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0C7A21"/>
    <w:multiLevelType w:val="hybridMultilevel"/>
    <w:tmpl w:val="2924D648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E84EF7"/>
    <w:multiLevelType w:val="hybridMultilevel"/>
    <w:tmpl w:val="1FC40D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616FB7"/>
    <w:multiLevelType w:val="hybridMultilevel"/>
    <w:tmpl w:val="0AE43746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2995DDE"/>
    <w:multiLevelType w:val="hybridMultilevel"/>
    <w:tmpl w:val="C9CE6D6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5B73A6"/>
    <w:multiLevelType w:val="hybridMultilevel"/>
    <w:tmpl w:val="E848CF44"/>
    <w:lvl w:ilvl="0" w:tplc="0416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06F0051"/>
    <w:multiLevelType w:val="hybridMultilevel"/>
    <w:tmpl w:val="B390245A"/>
    <w:lvl w:ilvl="0" w:tplc="DA3E1CCE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55E1693D"/>
    <w:multiLevelType w:val="hybridMultilevel"/>
    <w:tmpl w:val="12882D2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8F60EBB"/>
    <w:multiLevelType w:val="hybridMultilevel"/>
    <w:tmpl w:val="3FF280A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58C6D11"/>
    <w:multiLevelType w:val="multilevel"/>
    <w:tmpl w:val="4E48AF08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2160" w:hanging="360"/>
      </w:pPr>
    </w:lvl>
    <w:lvl w:ilvl="3">
      <w:start w:val="1"/>
      <w:numFmt w:val="decimal"/>
      <w:lvlText w:val="(%4)"/>
      <w:lvlJc w:val="left"/>
      <w:pPr>
        <w:ind w:left="2520" w:hanging="360"/>
      </w:pPr>
    </w:lvl>
    <w:lvl w:ilvl="4">
      <w:start w:val="1"/>
      <w:numFmt w:val="lowerLetter"/>
      <w:lvlText w:val="(%5)"/>
      <w:lvlJc w:val="left"/>
      <w:pPr>
        <w:ind w:left="2880" w:hanging="360"/>
      </w:pPr>
    </w:lvl>
    <w:lvl w:ilvl="5">
      <w:start w:val="1"/>
      <w:numFmt w:val="lowerRoman"/>
      <w:lvlText w:val="(%6)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3960" w:hanging="360"/>
      </w:pPr>
    </w:lvl>
    <w:lvl w:ilvl="8">
      <w:start w:val="1"/>
      <w:numFmt w:val="lowerRoman"/>
      <w:lvlText w:val="%9."/>
      <w:lvlJc w:val="left"/>
      <w:pPr>
        <w:ind w:left="4320" w:hanging="360"/>
      </w:pPr>
    </w:lvl>
  </w:abstractNum>
  <w:abstractNum w:abstractNumId="14">
    <w:nsid w:val="67BC713A"/>
    <w:multiLevelType w:val="hybridMultilevel"/>
    <w:tmpl w:val="8C7CD8D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888579F"/>
    <w:multiLevelType w:val="hybridMultilevel"/>
    <w:tmpl w:val="500EB4C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10"/>
  </w:num>
  <w:num w:numId="5">
    <w:abstractNumId w:val="7"/>
  </w:num>
  <w:num w:numId="6">
    <w:abstractNumId w:val="1"/>
  </w:num>
  <w:num w:numId="7">
    <w:abstractNumId w:val="14"/>
  </w:num>
  <w:num w:numId="8">
    <w:abstractNumId w:val="8"/>
  </w:num>
  <w:num w:numId="9">
    <w:abstractNumId w:val="15"/>
  </w:num>
  <w:num w:numId="10">
    <w:abstractNumId w:val="13"/>
  </w:num>
  <w:num w:numId="11">
    <w:abstractNumId w:val="12"/>
  </w:num>
  <w:num w:numId="12">
    <w:abstractNumId w:val="3"/>
  </w:num>
  <w:num w:numId="13">
    <w:abstractNumId w:val="0"/>
  </w:num>
  <w:num w:numId="14">
    <w:abstractNumId w:val="2"/>
  </w:num>
  <w:num w:numId="15">
    <w:abstractNumId w:val="4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89E"/>
    <w:rsid w:val="0001427C"/>
    <w:rsid w:val="000A17DA"/>
    <w:rsid w:val="000B36A9"/>
    <w:rsid w:val="000C3257"/>
    <w:rsid w:val="000C4200"/>
    <w:rsid w:val="00103773"/>
    <w:rsid w:val="00131673"/>
    <w:rsid w:val="0013632B"/>
    <w:rsid w:val="001C1B14"/>
    <w:rsid w:val="001C48CD"/>
    <w:rsid w:val="001D0873"/>
    <w:rsid w:val="00207BB4"/>
    <w:rsid w:val="0021074C"/>
    <w:rsid w:val="0022681F"/>
    <w:rsid w:val="00252EA1"/>
    <w:rsid w:val="002A59BF"/>
    <w:rsid w:val="002B4A2E"/>
    <w:rsid w:val="002B73A6"/>
    <w:rsid w:val="002C440D"/>
    <w:rsid w:val="002D758A"/>
    <w:rsid w:val="00306122"/>
    <w:rsid w:val="00312F74"/>
    <w:rsid w:val="0031659E"/>
    <w:rsid w:val="003178D6"/>
    <w:rsid w:val="00362822"/>
    <w:rsid w:val="00380433"/>
    <w:rsid w:val="003839D5"/>
    <w:rsid w:val="00393BAF"/>
    <w:rsid w:val="00397D56"/>
    <w:rsid w:val="003B682E"/>
    <w:rsid w:val="003E39E0"/>
    <w:rsid w:val="004079D6"/>
    <w:rsid w:val="0042396E"/>
    <w:rsid w:val="00440463"/>
    <w:rsid w:val="00451219"/>
    <w:rsid w:val="00463ECC"/>
    <w:rsid w:val="004A1413"/>
    <w:rsid w:val="004E13A9"/>
    <w:rsid w:val="004F0D42"/>
    <w:rsid w:val="00564507"/>
    <w:rsid w:val="00585F9D"/>
    <w:rsid w:val="005C35C3"/>
    <w:rsid w:val="005E6BD0"/>
    <w:rsid w:val="00615E84"/>
    <w:rsid w:val="00657A13"/>
    <w:rsid w:val="0066530F"/>
    <w:rsid w:val="00674BE9"/>
    <w:rsid w:val="00675317"/>
    <w:rsid w:val="006811F1"/>
    <w:rsid w:val="00694556"/>
    <w:rsid w:val="006C09E7"/>
    <w:rsid w:val="006C46AF"/>
    <w:rsid w:val="006D4B19"/>
    <w:rsid w:val="006E7D0E"/>
    <w:rsid w:val="006F3AFC"/>
    <w:rsid w:val="00717998"/>
    <w:rsid w:val="00721088"/>
    <w:rsid w:val="00736D90"/>
    <w:rsid w:val="00782B74"/>
    <w:rsid w:val="0078354D"/>
    <w:rsid w:val="00792337"/>
    <w:rsid w:val="007A0D0A"/>
    <w:rsid w:val="007C7D98"/>
    <w:rsid w:val="007F3CBC"/>
    <w:rsid w:val="008052B8"/>
    <w:rsid w:val="008263CC"/>
    <w:rsid w:val="00836073"/>
    <w:rsid w:val="00855F1F"/>
    <w:rsid w:val="00894B11"/>
    <w:rsid w:val="008A12A6"/>
    <w:rsid w:val="008A6938"/>
    <w:rsid w:val="008C4E2F"/>
    <w:rsid w:val="008D58BC"/>
    <w:rsid w:val="008F4E23"/>
    <w:rsid w:val="008F689E"/>
    <w:rsid w:val="008F779B"/>
    <w:rsid w:val="009027BC"/>
    <w:rsid w:val="0091002B"/>
    <w:rsid w:val="00934832"/>
    <w:rsid w:val="009723AC"/>
    <w:rsid w:val="009A7EAC"/>
    <w:rsid w:val="009C4760"/>
    <w:rsid w:val="009D1D5F"/>
    <w:rsid w:val="009E2D84"/>
    <w:rsid w:val="009E505D"/>
    <w:rsid w:val="00A04C37"/>
    <w:rsid w:val="00A20509"/>
    <w:rsid w:val="00A241F9"/>
    <w:rsid w:val="00A40B42"/>
    <w:rsid w:val="00A53879"/>
    <w:rsid w:val="00A76725"/>
    <w:rsid w:val="00A967A8"/>
    <w:rsid w:val="00B10602"/>
    <w:rsid w:val="00B3034D"/>
    <w:rsid w:val="00BA507B"/>
    <w:rsid w:val="00BC468A"/>
    <w:rsid w:val="00C86073"/>
    <w:rsid w:val="00CB30D9"/>
    <w:rsid w:val="00CD721C"/>
    <w:rsid w:val="00DA19B6"/>
    <w:rsid w:val="00DB0B15"/>
    <w:rsid w:val="00DB292D"/>
    <w:rsid w:val="00DB563A"/>
    <w:rsid w:val="00DC4B83"/>
    <w:rsid w:val="00DD4614"/>
    <w:rsid w:val="00DE3EA9"/>
    <w:rsid w:val="00E43E78"/>
    <w:rsid w:val="00E507FA"/>
    <w:rsid w:val="00E541FE"/>
    <w:rsid w:val="00E6531E"/>
    <w:rsid w:val="00E95AA4"/>
    <w:rsid w:val="00EB66D8"/>
    <w:rsid w:val="00F07D92"/>
    <w:rsid w:val="00F24FD8"/>
    <w:rsid w:val="00F31BE7"/>
    <w:rsid w:val="00F614B4"/>
    <w:rsid w:val="00FA1EC1"/>
    <w:rsid w:val="00FC3F86"/>
    <w:rsid w:val="00FD207D"/>
    <w:rsid w:val="00FF4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40BA6E4"/>
  <w15:chartTrackingRefBased/>
  <w15:docId w15:val="{4FD271DC-BC12-46DB-B047-E0855E9C6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C7D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DF1010" w:themeColor="accent1" w:themeShade="BF"/>
      <w:sz w:val="32"/>
      <w:szCs w:val="32"/>
    </w:rPr>
  </w:style>
  <w:style w:type="paragraph" w:styleId="Ttulo3">
    <w:name w:val="heading 3"/>
    <w:basedOn w:val="Normal"/>
    <w:link w:val="Ttulo3Char"/>
    <w:uiPriority w:val="9"/>
    <w:qFormat/>
    <w:rsid w:val="00A40B4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color w:val="auto"/>
      <w:sz w:val="27"/>
      <w:szCs w:val="27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pPr>
      <w:keepNext/>
      <w:keepLines/>
      <w:pBdr>
        <w:bottom w:val="single" w:sz="8" w:space="0" w:color="FCDBDB" w:themeColor="accent1" w:themeTint="33"/>
      </w:pBdr>
      <w:spacing w:after="200"/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pPr>
      <w:spacing w:after="600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/>
    </w:pPr>
  </w:style>
  <w:style w:type="table" w:customStyle="1" w:styleId="Gradedatabela">
    <w:name w:val="Grade da tabela"/>
    <w:basedOn w:val="Tabelanormal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pPr>
      <w:spacing w:after="0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7C7D98"/>
    <w:rPr>
      <w:rFonts w:asciiTheme="majorHAnsi" w:eastAsiaTheme="majorEastAsia" w:hAnsiTheme="majorHAnsi" w:cstheme="majorBidi"/>
      <w:color w:val="DF1010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8C4E2F"/>
    <w:pPr>
      <w:numPr>
        <w:numId w:val="4"/>
      </w:numPr>
      <w:tabs>
        <w:tab w:val="right" w:leader="dot" w:pos="9346"/>
      </w:tabs>
      <w:spacing w:after="0" w:line="360" w:lineRule="auto"/>
      <w:ind w:left="0" w:right="1584" w:hanging="426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8C4E2F"/>
    <w:pPr>
      <w:tabs>
        <w:tab w:val="right" w:leader="dot" w:pos="9346"/>
      </w:tabs>
      <w:spacing w:after="0" w:line="360" w:lineRule="auto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E6531E"/>
    <w:pPr>
      <w:tabs>
        <w:tab w:val="center" w:pos="4252"/>
        <w:tab w:val="right" w:pos="8504"/>
      </w:tabs>
      <w:spacing w:after="0"/>
    </w:pPr>
    <w:rPr>
      <w:rFonts w:asciiTheme="majorHAnsi" w:hAnsiTheme="majorHAnsi"/>
      <w:caps/>
      <w:color w:val="F24F4F" w:themeColor="accent1"/>
      <w:sz w:val="16"/>
    </w:rPr>
  </w:style>
  <w:style w:type="character" w:customStyle="1" w:styleId="RodapChar">
    <w:name w:val="Rodapé Char"/>
    <w:basedOn w:val="Fontepargpadro"/>
    <w:link w:val="Rodap0"/>
    <w:rsid w:val="00E6531E"/>
    <w:rPr>
      <w:rFonts w:asciiTheme="majorHAnsi" w:hAnsiTheme="majorHAnsi"/>
      <w:caps/>
      <w:color w:val="F24F4F" w:themeColor="accent1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DB563A"/>
    <w:pPr>
      <w:spacing w:after="600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DB563A"/>
    <w:rPr>
      <w:rFonts w:asciiTheme="majorHAnsi" w:eastAsiaTheme="majorEastAsia" w:hAnsiTheme="majorHAnsi" w:cstheme="majorBidi"/>
      <w:color w:val="F24F4F" w:themeColor="accent1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/>
      <w:ind w:left="720"/>
    </w:pPr>
    <w:rPr>
      <w:rFonts w:eastAsiaTheme="minorHAnsi"/>
      <w:lang w:eastAsia="en-US"/>
    </w:rPr>
  </w:style>
  <w:style w:type="paragraph" w:styleId="PargrafodaLista">
    <w:name w:val="List Paragraph"/>
    <w:basedOn w:val="Normal"/>
    <w:uiPriority w:val="34"/>
    <w:unhideWhenUsed/>
    <w:qFormat/>
    <w:rsid w:val="00A40B42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A40B42"/>
    <w:rPr>
      <w:rFonts w:ascii="Times New Roman" w:eastAsia="Times New Roman" w:hAnsi="Times New Roman" w:cs="Times New Roman"/>
      <w:b/>
      <w:bCs/>
      <w:color w:val="auto"/>
      <w:sz w:val="27"/>
      <w:szCs w:val="27"/>
    </w:rPr>
  </w:style>
  <w:style w:type="character" w:styleId="nfase">
    <w:name w:val="Emphasis"/>
    <w:basedOn w:val="Fontepargpadro"/>
    <w:uiPriority w:val="20"/>
    <w:qFormat/>
    <w:rsid w:val="00A40B42"/>
    <w:rPr>
      <w:i/>
      <w:iCs/>
    </w:rPr>
  </w:style>
  <w:style w:type="character" w:styleId="Refdecomentrio">
    <w:name w:val="annotation reference"/>
    <w:basedOn w:val="Fontepargpadro"/>
    <w:uiPriority w:val="99"/>
    <w:semiHidden/>
    <w:unhideWhenUsed/>
    <w:rsid w:val="0072108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721088"/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721088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2108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21088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21088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2108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F0D42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63354">
          <w:marLeft w:val="45"/>
          <w:marRight w:val="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1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jpeg"/><Relationship Id="rId17" Type="http://schemas.openxmlformats.org/officeDocument/2006/relationships/hyperlink" Target="http://sourceforge.net/projects/sourcecookifier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://notepad-plus-plus.org/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hyperlink" Target="http://www.arduino.cc/" TargetMode="External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dr&#233;Mar&#231;aldeMatos\AppData\Roaming\Microsoft\Modelos\Plano%20de%20neg&#243;cios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2014-09-22T00:00:00</PublishDate>
  <Abstract/>
  <CompanyAddress/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F88607A-EA68-48A4-83D3-91FE73BC6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3764</TotalTime>
  <Pages>16</Pages>
  <Words>2504</Words>
  <Characters>13526</Characters>
  <Application>Microsoft Office Word</Application>
  <DocSecurity>0</DocSecurity>
  <Lines>112</Lines>
  <Paragraphs>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Proposta de Projeto Final I</vt:lpstr>
      <vt:lpstr>Proposta de Projeto Final I</vt:lpstr>
    </vt:vector>
  </TitlesOfParts>
  <Company/>
  <LinksUpToDate>false</LinksUpToDate>
  <CharactersWithSpaces>15999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Proposta de Projeto Final I</dc:title>
  <dc:subject/>
  <dc:creator>André Marçal de Matos Faria</dc:creator>
  <cp:keywords/>
  <dc:description/>
  <cp:lastModifiedBy>André Marçal de Matos Faria</cp:lastModifiedBy>
  <cp:revision>18</cp:revision>
  <dcterms:created xsi:type="dcterms:W3CDTF">2014-12-06T21:15:00Z</dcterms:created>
  <dcterms:modified xsi:type="dcterms:W3CDTF">2014-12-09T19:11:00Z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