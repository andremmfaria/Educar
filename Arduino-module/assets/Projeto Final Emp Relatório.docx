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sz w:val="32"/>
          <w:szCs w:val="32"/>
        </w:rPr>
      </w:sdtEndPr>
      <w:sdtContent>
        <w:p w:rsidR="00873196" w:rsidRDefault="00FC1386">
          <w:pPr>
            <w:rPr>
              <w:noProof/>
              <w:color w:val="775F55" w:themeColor="text2"/>
              <w:sz w:val="32"/>
              <w:szCs w:val="32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5F608F48" wp14:editId="1665A370">
                    <wp:simplePos x="0" y="0"/>
                    <wp:positionH relativeFrom="margin">
                      <wp:posOffset>1743075</wp:posOffset>
                    </wp:positionH>
                    <wp:positionV relativeFrom="page">
                      <wp:posOffset>8420100</wp:posOffset>
                    </wp:positionV>
                    <wp:extent cx="4203700" cy="731520"/>
                    <wp:effectExtent l="0" t="0" r="635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37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8B0" w:rsidRPr="003A400B" w:rsidRDefault="00FC1386">
                                <w:pPr>
                                  <w:pStyle w:val="Subtitle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400B">
                                      <w:rPr>
                                        <w:lang w:val="pt-BR"/>
                                      </w:rPr>
                                      <w:t>André Marçal de Matos Faria</w:t>
                                    </w:r>
                                  </w:sdtContent>
                                </w:sdt>
                              </w:p>
                              <w:p w:rsidR="000658B0" w:rsidRPr="003A400B" w:rsidRDefault="003A400B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0712559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608F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137.25pt;margin-top:663pt;width:331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" filled="f" stroked="f" strokeweight=".5pt">
                    <v:textbox inset="0,0,0,0">
                      <w:txbxContent>
                        <w:p w:rsidR="000658B0" w:rsidRPr="003A400B" w:rsidRDefault="00FC1386">
                          <w:pPr>
                            <w:pStyle w:val="Subtitle"/>
                            <w:rPr>
                              <w:lang w:val="pt-BR"/>
                            </w:rPr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400B">
                                <w:rPr>
                                  <w:lang w:val="pt-BR"/>
                                </w:rPr>
                                <w:t>André Marçal de Matos Faria</w:t>
                              </w:r>
                            </w:sdtContent>
                          </w:sdt>
                        </w:p>
                        <w:p w:rsidR="000658B0" w:rsidRPr="003A400B" w:rsidRDefault="003A400B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0712559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43BB0D7" wp14:editId="10FC07F1">
                    <wp:simplePos x="0" y="0"/>
                    <wp:positionH relativeFrom="margin">
                      <wp:posOffset>-161925</wp:posOffset>
                    </wp:positionH>
                    <wp:positionV relativeFrom="page">
                      <wp:posOffset>1562100</wp:posOffset>
                    </wp:positionV>
                    <wp:extent cx="6103620" cy="6664325"/>
                    <wp:effectExtent l="0" t="0" r="11430" b="317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3620" cy="666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8B0" w:rsidRPr="003A400B" w:rsidRDefault="003A400B">
                                <w:pPr>
                                  <w:pStyle w:val="Logo"/>
                                  <w:rPr>
                                    <w:sz w:val="96"/>
                                    <w:lang w:val="pt-BR" w:eastAsia="pt-BR"/>
                                  </w:rPr>
                                </w:pPr>
                                <w:r w:rsidRPr="003A400B">
                                  <w:rPr>
                                    <w:sz w:val="96"/>
                                    <w:lang w:val="pt-BR" w:eastAsia="pt-BR"/>
                                  </w:rPr>
                                  <w:t>Projeto Final em Empreendedorismo</w:t>
                                </w:r>
                              </w:p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caps w:val="0"/>
                                    <w:noProof/>
                                    <w:color w:val="59473F" w:themeColor="text2" w:themeShade="BF"/>
                                    <w:lang w:val="pt-BR" w:eastAsia="pt-BR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658B0" w:rsidRPr="003A400B" w:rsidRDefault="003A400B">
                                    <w:pPr>
                                      <w:pStyle w:val="Title"/>
                                      <w:rPr>
                                        <w:lang w:val="pt-BR"/>
                                      </w:rPr>
                                    </w:pPr>
                                    <w:r w:rsidRPr="003A400B">
                                      <w:rPr>
                                        <w:rFonts w:asciiTheme="minorHAnsi" w:eastAsiaTheme="minorEastAsia" w:hAnsiTheme="minorHAnsi" w:cstheme="minorBidi"/>
                                        <w:caps w:val="0"/>
                                        <w:noProof/>
                                        <w:color w:val="59473F" w:themeColor="text2" w:themeShade="BF"/>
                                        <w:lang w:val="pt-BR" w:eastAsia="pt-BR"/>
                                      </w:rPr>
                                      <w:t>ANÁLISE SWOT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58B0" w:rsidRDefault="003A400B" w:rsidP="003A400B">
                                    <w:pPr>
                                      <w:pStyle w:val="Subtitle"/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BB0D7" id="Text Box 37" o:spid="_x0000_s1027" type="#_x0000_t202" alt="Title and subtitle" style="position:absolute;left:0;text-align:left;margin-left:-12.75pt;margin-top:123pt;width:480.6pt;height:5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" filled="f" stroked="f" strokeweight=".5pt">
                    <v:textbox inset="0,0,0,0">
                      <w:txbxContent>
                        <w:p w:rsidR="000658B0" w:rsidRPr="003A400B" w:rsidRDefault="003A400B">
                          <w:pPr>
                            <w:pStyle w:val="Logo"/>
                            <w:rPr>
                              <w:sz w:val="96"/>
                              <w:lang w:val="pt-BR" w:eastAsia="pt-BR"/>
                            </w:rPr>
                          </w:pPr>
                          <w:r w:rsidRPr="003A400B">
                            <w:rPr>
                              <w:sz w:val="96"/>
                              <w:lang w:val="pt-BR" w:eastAsia="pt-BR"/>
                            </w:rPr>
                            <w:t>Projeto Final em Empreendedorismo</w:t>
                          </w:r>
                        </w:p>
                        <w:sdt>
                          <w:sdtPr>
                            <w:rPr>
                              <w:rFonts w:asciiTheme="minorHAnsi" w:eastAsiaTheme="minorEastAsia" w:hAnsiTheme="minorHAnsi" w:cstheme="minorBidi"/>
                              <w:caps w:val="0"/>
                              <w:noProof/>
                              <w:color w:val="59473F" w:themeColor="text2" w:themeShade="BF"/>
                              <w:lang w:val="pt-BR" w:eastAsia="pt-BR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658B0" w:rsidRPr="003A400B" w:rsidRDefault="003A400B">
                              <w:pPr>
                                <w:pStyle w:val="Title"/>
                                <w:rPr>
                                  <w:lang w:val="pt-BR"/>
                                </w:rPr>
                              </w:pPr>
                              <w:r w:rsidRPr="003A400B">
                                <w:rPr>
                                  <w:rFonts w:asciiTheme="minorHAnsi" w:eastAsiaTheme="minorEastAsia" w:hAnsiTheme="minorHAnsi" w:cstheme="minorBidi"/>
                                  <w:caps w:val="0"/>
                                  <w:noProof/>
                                  <w:color w:val="59473F" w:themeColor="text2" w:themeShade="BF"/>
                                  <w:lang w:val="pt-BR" w:eastAsia="pt-BR"/>
                                </w:rPr>
                                <w:t>ANÁLISE SWOT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658B0" w:rsidRDefault="003A400B" w:rsidP="003A400B">
                              <w:pPr>
                                <w:pStyle w:val="Subtitle"/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2FC9683E" wp14:editId="5CB0D5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8B0" w:rsidRDefault="000658B0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C9683E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0658B0" w:rsidRDefault="000658B0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D658D" wp14:editId="5C5D90C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FCE602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  <w:p w:rsidR="00873196" w:rsidRPr="00AF0057" w:rsidRDefault="00AF0057" w:rsidP="00AF0057">
          <w:pPr>
            <w:pStyle w:val="Heading3"/>
            <w:ind w:left="0"/>
            <w:rPr>
              <w:color w:val="auto"/>
              <w:sz w:val="28"/>
              <w:lang w:val="pt-BR"/>
            </w:rPr>
          </w:pPr>
          <w:r w:rsidRPr="00AF0057">
            <w:rPr>
              <w:noProof/>
              <w:color w:val="auto"/>
              <w:lang w:val="pt-BR" w:eastAsia="pt-BR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689ADFF" wp14:editId="6AE4C19D">
                    <wp:simplePos x="0" y="0"/>
                    <wp:positionH relativeFrom="page">
                      <wp:posOffset>381000</wp:posOffset>
                    </wp:positionH>
                    <wp:positionV relativeFrom="page">
                      <wp:posOffset>381000</wp:posOffset>
                    </wp:positionV>
                    <wp:extent cx="228600" cy="9144000"/>
                    <wp:effectExtent l="0" t="0" r="3175" b="635"/>
                    <wp:wrapNone/>
                    <wp:docPr id="2" name="Group 2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B3BD1" id="Group 2" o:spid="_x0000_s1026" alt="Title: Decorative sidebar" style="position:absolute;margin-left:30pt;margin-top:30pt;width:18pt;height:10in;z-index:25166438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">
                    <v:rect id="Rectangle 3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      <v:rect id="Rectangle 5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F0057">
            <w:rPr>
              <w:noProof/>
              <w:color w:val="auto"/>
              <w:sz w:val="32"/>
              <w:szCs w:val="40"/>
            </w:rPr>
            <w:t>In</w:t>
          </w:r>
          <w:r w:rsidR="00873196" w:rsidRPr="00AF0057">
            <w:rPr>
              <w:noProof/>
              <w:color w:val="auto"/>
              <w:sz w:val="32"/>
              <w:szCs w:val="40"/>
            </w:rPr>
            <w:t>trodução</w:t>
          </w:r>
        </w:p>
        <w:p w:rsidR="00873196" w:rsidRPr="00AF0057" w:rsidRDefault="00873196">
          <w:pPr>
            <w:rPr>
              <w:noProof/>
              <w:sz w:val="32"/>
              <w:szCs w:val="40"/>
            </w:rPr>
          </w:pPr>
        </w:p>
        <w:p w:rsidR="00AF0057" w:rsidRPr="00AF0057" w:rsidRDefault="00873196" w:rsidP="00AF0057">
          <w:pPr>
            <w:rPr>
              <w:noProof/>
              <w:sz w:val="28"/>
              <w:szCs w:val="40"/>
              <w:lang w:val="pt-BR"/>
            </w:rPr>
          </w:pPr>
          <w:r w:rsidRPr="00AF0057">
            <w:rPr>
              <w:noProof/>
              <w:sz w:val="28"/>
              <w:szCs w:val="40"/>
              <w:lang w:val="pt-BR"/>
            </w:rPr>
            <w:t>Meu projeto consiste na criação de um produto voltado para a educaçao infantil. O mesmo é voltado para a faixa etária de 5 à 8 anos.</w:t>
          </w:r>
        </w:p>
        <w:p w:rsidR="000658B0" w:rsidRPr="00AF0057" w:rsidRDefault="00FC1386" w:rsidP="00AF0057">
          <w:pPr>
            <w:rPr>
              <w:noProof/>
              <w:sz w:val="28"/>
              <w:szCs w:val="40"/>
              <w:lang w:val="pt-BR"/>
            </w:rPr>
          </w:pPr>
        </w:p>
      </w:sdtContent>
    </w:sdt>
    <w:sdt>
      <w:sdtPr>
        <w:rPr>
          <w:color w:val="auto"/>
          <w:sz w:val="32"/>
          <w:lang w:val="pt-BR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73196" w:rsidRPr="00AF0057" w:rsidRDefault="003A400B" w:rsidP="00873196">
          <w:pPr>
            <w:pStyle w:val="Heading1"/>
            <w:rPr>
              <w:color w:val="auto"/>
              <w:lang w:val="pt-BR"/>
            </w:rPr>
          </w:pPr>
          <w:r w:rsidRPr="00AF0057">
            <w:rPr>
              <w:color w:val="auto"/>
              <w:sz w:val="32"/>
              <w:lang w:val="pt-BR"/>
            </w:rPr>
            <w:t>ANÁLISE SWOT</w:t>
          </w:r>
        </w:p>
      </w:sdtContent>
    </w:sdt>
    <w:p w:rsidR="00873196" w:rsidRPr="00AF0057" w:rsidRDefault="00873196" w:rsidP="00873196">
      <w:pPr>
        <w:ind w:left="0"/>
        <w:rPr>
          <w:lang w:val="pt-BR"/>
        </w:rPr>
      </w:pPr>
    </w:p>
    <w:p w:rsidR="000658B0" w:rsidRPr="00AF0057" w:rsidRDefault="003A400B">
      <w:pPr>
        <w:pStyle w:val="Heading2"/>
        <w:rPr>
          <w:color w:val="auto"/>
          <w:sz w:val="28"/>
          <w:lang w:val="pt-BR"/>
        </w:rPr>
      </w:pPr>
      <w:r w:rsidRPr="00AF0057">
        <w:rPr>
          <w:color w:val="auto"/>
          <w:sz w:val="28"/>
          <w:lang w:val="pt-BR"/>
        </w:rPr>
        <w:t>Ambiente interno</w:t>
      </w:r>
    </w:p>
    <w:p w:rsidR="000658B0" w:rsidRPr="00AF0057" w:rsidRDefault="000658B0">
      <w:pPr>
        <w:rPr>
          <w:lang w:val="pt-BR"/>
        </w:rPr>
      </w:pPr>
    </w:p>
    <w:p w:rsidR="000658B0" w:rsidRPr="00AF0057" w:rsidRDefault="003A400B" w:rsidP="003A400B">
      <w:pPr>
        <w:pStyle w:val="Heading3"/>
        <w:ind w:left="0" w:firstLine="720"/>
        <w:rPr>
          <w:color w:val="auto"/>
          <w:lang w:val="pt-BR"/>
        </w:rPr>
      </w:pPr>
      <w:r w:rsidRPr="00AF0057">
        <w:rPr>
          <w:color w:val="auto"/>
          <w:lang w:val="pt-BR"/>
        </w:rPr>
        <w:t>Fortalezas (Strengths)</w:t>
      </w:r>
      <w:bookmarkStart w:id="0" w:name="_GoBack"/>
      <w:bookmarkEnd w:id="0"/>
    </w:p>
    <w:p w:rsidR="003A400B" w:rsidRPr="00AF0057" w:rsidRDefault="003A400B" w:rsidP="003A400B">
      <w:pPr>
        <w:rPr>
          <w:lang w:val="pt-BR"/>
        </w:rPr>
      </w:pPr>
    </w:p>
    <w:p w:rsidR="000658B0" w:rsidRPr="00AF0057" w:rsidRDefault="003A400B" w:rsidP="003A400B">
      <w:pPr>
        <w:pStyle w:val="Heading3"/>
        <w:ind w:firstLine="648"/>
        <w:rPr>
          <w:color w:val="auto"/>
          <w:lang w:val="pt-BR"/>
        </w:rPr>
      </w:pPr>
      <w:r w:rsidRPr="00AF0057">
        <w:rPr>
          <w:color w:val="auto"/>
          <w:lang w:val="pt-BR"/>
        </w:rPr>
        <w:t>Fraquezas (</w:t>
      </w:r>
      <w:r w:rsidR="00873196" w:rsidRPr="00AF0057">
        <w:rPr>
          <w:color w:val="auto"/>
          <w:lang w:val="pt-BR"/>
        </w:rPr>
        <w:t>Weaknesses</w:t>
      </w:r>
      <w:r w:rsidRPr="00AF0057">
        <w:rPr>
          <w:color w:val="auto"/>
          <w:lang w:val="pt-BR"/>
        </w:rPr>
        <w:t>)</w:t>
      </w:r>
    </w:p>
    <w:p w:rsidR="003A400B" w:rsidRDefault="003A400B" w:rsidP="003A400B">
      <w:pPr>
        <w:rPr>
          <w:lang w:val="pt-BR"/>
        </w:rPr>
      </w:pPr>
    </w:p>
    <w:p w:rsidR="00AF0057" w:rsidRDefault="00AF0057" w:rsidP="003A400B">
      <w:pPr>
        <w:rPr>
          <w:lang w:val="pt-BR"/>
        </w:rPr>
      </w:pPr>
    </w:p>
    <w:p w:rsidR="00AF0057" w:rsidRPr="00AF0057" w:rsidRDefault="00AF0057" w:rsidP="003A400B">
      <w:pPr>
        <w:rPr>
          <w:lang w:val="pt-BR"/>
        </w:rPr>
      </w:pPr>
    </w:p>
    <w:p w:rsidR="000658B0" w:rsidRPr="00AF0057" w:rsidRDefault="003A400B">
      <w:pPr>
        <w:pStyle w:val="Heading3"/>
        <w:rPr>
          <w:color w:val="auto"/>
          <w:sz w:val="28"/>
          <w:lang w:val="pt-BR"/>
        </w:rPr>
      </w:pPr>
      <w:r w:rsidRPr="00AF0057">
        <w:rPr>
          <w:color w:val="auto"/>
          <w:sz w:val="28"/>
          <w:lang w:val="pt-BR"/>
        </w:rPr>
        <w:t>Ambiente Externo</w:t>
      </w:r>
    </w:p>
    <w:p w:rsidR="003A400B" w:rsidRPr="00AF0057" w:rsidRDefault="003A400B" w:rsidP="003A400B">
      <w:pPr>
        <w:rPr>
          <w:lang w:val="pt-BR"/>
        </w:rPr>
      </w:pPr>
    </w:p>
    <w:p w:rsidR="000658B0" w:rsidRPr="00AF0057" w:rsidRDefault="00873196" w:rsidP="003A400B">
      <w:pPr>
        <w:pStyle w:val="Heading2"/>
        <w:ind w:firstLine="648"/>
        <w:rPr>
          <w:color w:val="auto"/>
          <w:sz w:val="22"/>
          <w:lang w:val="pt-BR"/>
        </w:rPr>
      </w:pPr>
      <w:r w:rsidRPr="00AF0057">
        <w:rPr>
          <w:color w:val="auto"/>
          <w:sz w:val="22"/>
          <w:lang w:val="pt-BR"/>
        </w:rPr>
        <w:t>Opportunidades (opportunities)</w:t>
      </w:r>
    </w:p>
    <w:p w:rsidR="003A400B" w:rsidRPr="00AF0057" w:rsidRDefault="003A400B" w:rsidP="003A400B">
      <w:pPr>
        <w:rPr>
          <w:lang w:val="pt-BR"/>
        </w:rPr>
      </w:pPr>
    </w:p>
    <w:p w:rsidR="00AF0057" w:rsidRDefault="00873196" w:rsidP="00AF0057">
      <w:pPr>
        <w:pStyle w:val="Heading2"/>
        <w:ind w:firstLine="648"/>
        <w:rPr>
          <w:color w:val="auto"/>
          <w:sz w:val="22"/>
          <w:lang w:val="pt-BR"/>
        </w:rPr>
      </w:pPr>
      <w:r w:rsidRPr="00AF0057">
        <w:rPr>
          <w:color w:val="auto"/>
          <w:sz w:val="22"/>
          <w:lang w:val="pt-BR"/>
        </w:rPr>
        <w:t>Ameaças (Threats)</w:t>
      </w:r>
    </w:p>
    <w:p w:rsidR="00AF0057" w:rsidRDefault="00AF0057" w:rsidP="00AF0057">
      <w:pPr>
        <w:rPr>
          <w:lang w:val="pt-BR"/>
        </w:rPr>
      </w:pPr>
    </w:p>
    <w:p w:rsidR="00AF0057" w:rsidRDefault="00AF0057" w:rsidP="00AF0057">
      <w:pPr>
        <w:rPr>
          <w:lang w:val="pt-BR"/>
        </w:rPr>
      </w:pPr>
    </w:p>
    <w:p w:rsidR="00AF0057" w:rsidRPr="00AF0057" w:rsidRDefault="00AF0057" w:rsidP="00AF0057">
      <w:pPr>
        <w:rPr>
          <w:lang w:val="pt-BR"/>
        </w:rPr>
      </w:pPr>
    </w:p>
    <w:p w:rsidR="000658B0" w:rsidRPr="00AF0057" w:rsidRDefault="00AF0057" w:rsidP="00AF0057">
      <w:pPr>
        <w:pStyle w:val="Heading3"/>
        <w:ind w:left="0" w:firstLine="72"/>
        <w:rPr>
          <w:color w:val="auto"/>
          <w:sz w:val="32"/>
          <w:lang w:val="pt-BR"/>
        </w:rPr>
      </w:pPr>
      <w:r w:rsidRPr="00AF0057">
        <w:rPr>
          <w:color w:val="auto"/>
          <w:sz w:val="32"/>
          <w:lang w:val="pt-BR"/>
        </w:rPr>
        <w:t>Conclusão</w:t>
      </w:r>
    </w:p>
    <w:p w:rsidR="003A400B" w:rsidRPr="00AF0057" w:rsidRDefault="003A400B" w:rsidP="003A400B">
      <w:pPr>
        <w:rPr>
          <w:lang w:val="pt-BR"/>
        </w:rPr>
      </w:pPr>
    </w:p>
    <w:p w:rsidR="003A400B" w:rsidRPr="003A400B" w:rsidRDefault="003A400B" w:rsidP="003A400B"/>
    <w:sectPr w:rsidR="003A400B" w:rsidRPr="003A400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86" w:rsidRDefault="00FC1386">
      <w:r>
        <w:separator/>
      </w:r>
    </w:p>
    <w:p w:rsidR="00FC1386" w:rsidRDefault="00FC1386"/>
  </w:endnote>
  <w:endnote w:type="continuationSeparator" w:id="0">
    <w:p w:rsidR="00FC1386" w:rsidRDefault="00FC1386">
      <w:r>
        <w:continuationSeparator/>
      </w:r>
    </w:p>
    <w:p w:rsidR="00FC1386" w:rsidRDefault="00FC1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0658B0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0658B0" w:rsidRDefault="000658B0" w:rsidP="00AF0057">
              <w:pPr>
                <w:pStyle w:val="Footer"/>
              </w:pP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0658B0" w:rsidRDefault="003A400B">
              <w:pPr>
                <w:pStyle w:val="Footer"/>
                <w:jc w:val="center"/>
              </w:pPr>
              <w:r>
                <w:rPr>
                  <w:lang w:val="pt-BR"/>
                </w:rPr>
                <w:t>ANÁLISE SWOT</w:t>
              </w:r>
            </w:p>
          </w:tc>
        </w:sdtContent>
      </w:sdt>
      <w:tc>
        <w:tcPr>
          <w:tcW w:w="750" w:type="pct"/>
        </w:tcPr>
        <w:p w:rsidR="000658B0" w:rsidRDefault="00FC138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AF0057">
            <w:rPr>
              <w:noProof/>
            </w:rPr>
            <w:t>1</w:t>
          </w:r>
          <w:r>
            <w:fldChar w:fldCharType="end"/>
          </w:r>
        </w:p>
      </w:tc>
    </w:tr>
  </w:tbl>
  <w:p w:rsidR="000658B0" w:rsidRDefault="00065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86" w:rsidRDefault="00FC1386">
      <w:r>
        <w:separator/>
      </w:r>
    </w:p>
    <w:p w:rsidR="00FC1386" w:rsidRDefault="00FC1386"/>
  </w:footnote>
  <w:footnote w:type="continuationSeparator" w:id="0">
    <w:p w:rsidR="00FC1386" w:rsidRDefault="00FC1386">
      <w:r>
        <w:continuationSeparator/>
      </w:r>
    </w:p>
    <w:p w:rsidR="00FC1386" w:rsidRDefault="00FC138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0B"/>
    <w:rsid w:val="000658B0"/>
    <w:rsid w:val="003A400B"/>
    <w:rsid w:val="00873196"/>
    <w:rsid w:val="00AF0057"/>
    <w:rsid w:val="00F52577"/>
    <w:rsid w:val="00F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03C9A4-3AC8-439B-95B7-91DC386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mmf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9A"/>
    <w:rsid w:val="009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7C755352841B39A428822B64190C9">
    <w:name w:val="E7F7C755352841B39A428822B64190C9"/>
  </w:style>
  <w:style w:type="paragraph" w:customStyle="1" w:styleId="85F25C910B3B4D62AC61514A883BC84B">
    <w:name w:val="85F25C910B3B4D62AC61514A883BC84B"/>
  </w:style>
  <w:style w:type="paragraph" w:customStyle="1" w:styleId="97327307373242A2B66CE68FEFD2EF7C">
    <w:name w:val="97327307373242A2B66CE68FEFD2EF7C"/>
  </w:style>
  <w:style w:type="paragraph" w:customStyle="1" w:styleId="7DBEA3251BAC4EA1BE49573374920DC2">
    <w:name w:val="7DBEA3251BAC4EA1BE49573374920DC2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3C959C1293ED435A9EEEA4A4AF1D0055">
    <w:name w:val="3C959C1293ED435A9EEEA4A4AF1D0055"/>
  </w:style>
  <w:style w:type="paragraph" w:customStyle="1" w:styleId="A2BD9B77701B4FBDB3A63E35B5AD2F97">
    <w:name w:val="A2BD9B77701B4FBDB3A63E35B5AD2F97"/>
  </w:style>
  <w:style w:type="paragraph" w:customStyle="1" w:styleId="1D7CAD29AC6B4D0BB3E08EC6E071E4C1">
    <w:name w:val="1D7CAD29AC6B4D0BB3E08EC6E071E4C1"/>
  </w:style>
  <w:style w:type="paragraph" w:customStyle="1" w:styleId="81CF62D6D8A949C89213E1E5BEDF2ECD">
    <w:name w:val="81CF62D6D8A949C89213E1E5BEDF2ECD"/>
  </w:style>
  <w:style w:type="paragraph" w:customStyle="1" w:styleId="95DBFC7633A24076B0220E9CB3F81313">
    <w:name w:val="95DBFC7633A24076B0220E9CB3F81313"/>
  </w:style>
  <w:style w:type="paragraph" w:customStyle="1" w:styleId="21CAA4EEDDE04A75A54F3B2CB10569BD">
    <w:name w:val="21CAA4EEDDE04A75A54F3B2CB10569BD"/>
  </w:style>
  <w:style w:type="paragraph" w:customStyle="1" w:styleId="571B3B9936DF4BD594A6876EBE199721">
    <w:name w:val="571B3B9936DF4BD594A6876EBE199721"/>
  </w:style>
  <w:style w:type="paragraph" w:customStyle="1" w:styleId="743A211570544AFEBB3DD7B9D717FD49">
    <w:name w:val="743A211570544AFEBB3DD7B9D717FD49"/>
  </w:style>
  <w:style w:type="paragraph" w:customStyle="1" w:styleId="3C1E723CCAC7416AB1FDC01675AA2990">
    <w:name w:val="3C1E723CCAC7416AB1FDC01675AA2990"/>
  </w:style>
  <w:style w:type="paragraph" w:customStyle="1" w:styleId="8A12EFB25A33403FBE981C6C883D8011">
    <w:name w:val="8A12EFB25A33403FBE981C6C883D8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6A2F6-A16A-44D4-BD73-F243C9E7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35</TotalTime>
  <Pages>2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SWOT</dc:title>
  <dc:creator>André Marçal de Matos Faria</dc:creator>
  <cp:keywords/>
  <cp:lastModifiedBy>André Marçal de Matos Faria</cp:lastModifiedBy>
  <cp:revision>1</cp:revision>
  <dcterms:created xsi:type="dcterms:W3CDTF">2014-11-14T22:37:00Z</dcterms:created>
  <dcterms:modified xsi:type="dcterms:W3CDTF">2014-11-14T23:12:00Z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